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7B" w:rsidRPr="000D7CCC" w:rsidRDefault="002D527B" w:rsidP="004C5AB7">
      <w:pPr>
        <w:adjustRightInd w:val="0"/>
        <w:snapToGrid w:val="0"/>
        <w:ind w:left="-20" w:right="4"/>
        <w:jc w:val="center"/>
        <w:rPr>
          <w:rFonts w:ascii="標楷體" w:eastAsia="標楷體" w:hAnsi="標楷體"/>
          <w:sz w:val="44"/>
        </w:rPr>
      </w:pPr>
      <w:r w:rsidRPr="000D7CCC">
        <w:rPr>
          <w:rFonts w:ascii="標楷體" w:eastAsia="標楷體" w:hAnsi="標楷體" w:hint="eastAsia"/>
          <w:sz w:val="44"/>
        </w:rPr>
        <w:t>雇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主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聘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僱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外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國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人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申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請</w:t>
      </w:r>
      <w:r w:rsidRPr="000D7CCC">
        <w:rPr>
          <w:rFonts w:ascii="標楷體" w:eastAsia="標楷體" w:hAnsi="標楷體"/>
          <w:sz w:val="44"/>
        </w:rPr>
        <w:t xml:space="preserve"> </w:t>
      </w:r>
      <w:r w:rsidRPr="000D7CCC">
        <w:rPr>
          <w:rFonts w:ascii="標楷體" w:eastAsia="標楷體" w:hAnsi="標楷體" w:hint="eastAsia"/>
          <w:sz w:val="44"/>
        </w:rPr>
        <w:t>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628"/>
        <w:gridCol w:w="5620"/>
      </w:tblGrid>
      <w:tr w:rsidR="002D527B" w:rsidRPr="000D7CCC">
        <w:trPr>
          <w:trHeight w:val="1701"/>
        </w:trPr>
        <w:tc>
          <w:tcPr>
            <w:tcW w:w="4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D527B" w:rsidRPr="000A72A5" w:rsidRDefault="002D527B" w:rsidP="00A76777">
            <w:pPr>
              <w:pStyle w:val="a"/>
              <w:spacing w:before="60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工作類別：</w:t>
            </w:r>
          </w:p>
          <w:p w:rsidR="002D527B" w:rsidRPr="000A72A5" w:rsidRDefault="002D527B" w:rsidP="00A76777">
            <w:pPr>
              <w:pStyle w:val="a"/>
              <w:spacing w:before="60" w:line="240" w:lineRule="atLeast"/>
              <w:rPr>
                <w:rFonts w:ascii="標楷體" w:eastAsia="標楷體" w:hAnsi="標楷體"/>
                <w:sz w:val="24"/>
                <w:szCs w:val="24"/>
              </w:rPr>
            </w:pP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10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製造工作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 xml:space="preserve">       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20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營造工作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</w:p>
          <w:p w:rsidR="002D527B" w:rsidRPr="000A72A5" w:rsidRDefault="002D527B" w:rsidP="00A76777">
            <w:pPr>
              <w:pStyle w:val="a"/>
              <w:spacing w:before="60" w:line="240" w:lineRule="atLeast"/>
              <w:rPr>
                <w:rFonts w:ascii="標楷體" w:eastAsia="標楷體" w:hAnsi="標楷體"/>
                <w:sz w:val="24"/>
                <w:szCs w:val="24"/>
              </w:rPr>
            </w:pP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30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家庭看護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 xml:space="preserve">       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40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家庭幫傭</w:t>
            </w:r>
          </w:p>
          <w:p w:rsidR="002D527B" w:rsidRPr="000A72A5" w:rsidRDefault="002D527B" w:rsidP="00A76777">
            <w:pPr>
              <w:pStyle w:val="a"/>
              <w:spacing w:before="60" w:line="240" w:lineRule="atLeast"/>
              <w:rPr>
                <w:rFonts w:ascii="標楷體" w:eastAsia="標楷體" w:hAnsi="標楷體"/>
                <w:sz w:val="24"/>
                <w:szCs w:val="24"/>
              </w:rPr>
            </w:pP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50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海洋漁撈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 xml:space="preserve">       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90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機構看護</w:t>
            </w:r>
          </w:p>
          <w:p w:rsidR="002D527B" w:rsidRPr="000A72A5" w:rsidRDefault="002D527B" w:rsidP="00354D06">
            <w:pPr>
              <w:pStyle w:val="a"/>
              <w:tabs>
                <w:tab w:val="left" w:pos="2300"/>
              </w:tabs>
              <w:snapToGrid w:val="0"/>
              <w:spacing w:before="40"/>
              <w:rPr>
                <w:rFonts w:ascii="標楷體" w:eastAsia="標楷體" w:hAnsi="標楷體"/>
                <w:sz w:val="24"/>
                <w:szCs w:val="24"/>
              </w:rPr>
            </w:pP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61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就業服務法第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46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條第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1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項第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11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款</w:t>
            </w:r>
          </w:p>
          <w:p w:rsidR="002D527B" w:rsidRPr="000A72A5" w:rsidRDefault="002D527B" w:rsidP="00354D06">
            <w:pPr>
              <w:pStyle w:val="a"/>
              <w:tabs>
                <w:tab w:val="left" w:pos="2300"/>
              </w:tabs>
              <w:snapToGrid w:val="0"/>
              <w:spacing w:before="40"/>
              <w:rPr>
                <w:rFonts w:ascii="標楷體" w:eastAsia="標楷體" w:hAnsi="標楷體"/>
                <w:sz w:val="24"/>
                <w:szCs w:val="24"/>
              </w:rPr>
            </w:pP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Pr="000A72A5">
              <w:rPr>
                <w:rFonts w:ascii="標楷體" w:eastAsia="標楷體" w:hAnsi="標楷體"/>
                <w:sz w:val="24"/>
                <w:szCs w:val="24"/>
              </w:rPr>
              <w:t>00</w:t>
            </w:r>
            <w:r w:rsidRPr="000A72A5">
              <w:rPr>
                <w:rFonts w:ascii="標楷體" w:eastAsia="標楷體" w:hAnsi="標楷體" w:hint="eastAsia"/>
                <w:sz w:val="24"/>
                <w:szCs w:val="24"/>
              </w:rPr>
              <w:t>外展看護</w:t>
            </w:r>
          </w:p>
        </w:tc>
        <w:tc>
          <w:tcPr>
            <w:tcW w:w="5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D527B" w:rsidRPr="000A72A5" w:rsidRDefault="002D527B">
            <w:pPr>
              <w:pStyle w:val="a"/>
              <w:spacing w:before="60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申報項目：</w:t>
            </w:r>
          </w:p>
          <w:p w:rsidR="002D527B" w:rsidRPr="000A72A5" w:rsidRDefault="002D527B">
            <w:pPr>
              <w:pStyle w:val="a0"/>
              <w:snapToGrid w:val="0"/>
              <w:ind w:left="0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□</w:t>
            </w:r>
            <w:r w:rsidRPr="000A72A5">
              <w:rPr>
                <w:rFonts w:ascii="標楷體" w:eastAsia="標楷體" w:hAnsi="標楷體"/>
              </w:rPr>
              <w:t xml:space="preserve"> </w:t>
            </w:r>
            <w:r w:rsidRPr="000A72A5">
              <w:rPr>
                <w:rFonts w:ascii="標楷體" w:eastAsia="標楷體" w:hAnsi="標楷體" w:hint="eastAsia"/>
              </w:rPr>
              <w:t>通知外國人連續曠職</w:t>
            </w:r>
            <w:r w:rsidRPr="000A72A5">
              <w:rPr>
                <w:rFonts w:ascii="標楷體" w:eastAsia="標楷體" w:hAnsi="標楷體"/>
              </w:rPr>
              <w:t>3</w:t>
            </w:r>
            <w:r w:rsidRPr="000A72A5">
              <w:rPr>
                <w:rFonts w:ascii="標楷體" w:eastAsia="標楷體" w:hAnsi="標楷體" w:hint="eastAsia"/>
              </w:rPr>
              <w:t>日失去聯繫</w:t>
            </w:r>
          </w:p>
          <w:p w:rsidR="002D527B" w:rsidRPr="000A72A5" w:rsidRDefault="002D527B">
            <w:pPr>
              <w:pStyle w:val="a0"/>
              <w:snapToGrid w:val="0"/>
              <w:ind w:left="0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□</w:t>
            </w:r>
            <w:r w:rsidRPr="000A72A5">
              <w:rPr>
                <w:rFonts w:ascii="標楷體" w:eastAsia="標楷體" w:hAnsi="標楷體"/>
              </w:rPr>
              <w:t xml:space="preserve"> </w:t>
            </w:r>
            <w:r w:rsidRPr="000A72A5">
              <w:rPr>
                <w:rFonts w:ascii="標楷體" w:eastAsia="標楷體" w:hAnsi="標楷體" w:hint="eastAsia"/>
              </w:rPr>
              <w:t>取消通知外國人連續曠職</w:t>
            </w:r>
            <w:r w:rsidRPr="000A72A5">
              <w:rPr>
                <w:rFonts w:ascii="標楷體" w:eastAsia="標楷體" w:hAnsi="標楷體"/>
              </w:rPr>
              <w:t>3</w:t>
            </w:r>
            <w:r w:rsidRPr="000A72A5">
              <w:rPr>
                <w:rFonts w:ascii="標楷體" w:eastAsia="標楷體" w:hAnsi="標楷體" w:hint="eastAsia"/>
              </w:rPr>
              <w:t>日失去聯繫</w:t>
            </w:r>
          </w:p>
          <w:p w:rsidR="002D527B" w:rsidRPr="000A72A5" w:rsidRDefault="002D527B" w:rsidP="00AA2C0E">
            <w:pPr>
              <w:pStyle w:val="a0"/>
              <w:snapToGrid w:val="0"/>
              <w:ind w:left="0" w:firstLineChars="200" w:firstLine="400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填表說明注意事項二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</w:p>
        </w:tc>
      </w:tr>
    </w:tbl>
    <w:p w:rsidR="002D527B" w:rsidRPr="000D7CCC" w:rsidRDefault="002D527B">
      <w:pPr>
        <w:snapToGrid w:val="0"/>
        <w:rPr>
          <w:rFonts w:ascii="標楷體" w:eastAsia="標楷體" w:hAnsi="標楷體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88"/>
        <w:gridCol w:w="1720"/>
        <w:gridCol w:w="1580"/>
        <w:gridCol w:w="760"/>
        <w:gridCol w:w="288"/>
        <w:gridCol w:w="532"/>
        <w:gridCol w:w="1286"/>
        <w:gridCol w:w="74"/>
        <w:gridCol w:w="667"/>
        <w:gridCol w:w="22"/>
        <w:gridCol w:w="924"/>
        <w:gridCol w:w="1613"/>
      </w:tblGrid>
      <w:tr w:rsidR="002D527B" w:rsidRPr="000D7CCC" w:rsidTr="007E50F0">
        <w:trPr>
          <w:cantSplit/>
          <w:trHeight w:hRule="exact" w:val="642"/>
        </w:trPr>
        <w:tc>
          <w:tcPr>
            <w:tcW w:w="788" w:type="dxa"/>
            <w:vAlign w:val="center"/>
          </w:tcPr>
          <w:p w:rsidR="002D527B" w:rsidRPr="000A72A5" w:rsidRDefault="002D527B" w:rsidP="00E57E27">
            <w:pPr>
              <w:pStyle w:val="a2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4pt;margin-top:18.05pt;width:17.3pt;height:115pt;z-index:251658752">
                  <v:textbox style="layout-flow:vertical-ideographic;mso-next-textbox:#_x0000_s1026" inset="0,0,0,0">
                    <w:txbxContent>
                      <w:p w:rsidR="002D527B" w:rsidRDefault="002D527B" w:rsidP="00576DAA">
                        <w:r w:rsidRPr="000670D3"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4.5pt;height:1.5pt">
                              <v:imagedata r:id="rId7" o:title=""/>
                            </v:shape>
                          </w:pict>
                        </w:r>
                        <w:r w:rsidRPr="00C62006">
                          <w:rPr>
                            <w:rFonts w:ascii="標楷體" w:eastAsia="標楷體" w:hAnsi="標楷體" w:hint="eastAsia"/>
                          </w:rPr>
                          <w:t>請詳閱背面填表說明</w:t>
                        </w:r>
                      </w:p>
                      <w:p w:rsidR="002D527B" w:rsidRPr="00702BF9" w:rsidRDefault="002D527B" w:rsidP="00576DAA"/>
                    </w:txbxContent>
                  </v:textbox>
                </v:shape>
              </w:pict>
            </w:r>
            <w:r w:rsidRPr="000A72A5">
              <w:rPr>
                <w:rFonts w:ascii="標楷體" w:eastAsia="標楷體" w:hAnsi="標楷體" w:hint="eastAsia"/>
                <w:szCs w:val="24"/>
              </w:rPr>
              <w:t>雇主名稱</w:t>
            </w:r>
          </w:p>
        </w:tc>
        <w:tc>
          <w:tcPr>
            <w:tcW w:w="4060" w:type="dxa"/>
            <w:gridSpan w:val="3"/>
            <w:vAlign w:val="center"/>
          </w:tcPr>
          <w:p w:rsidR="002D527B" w:rsidRPr="00013124" w:rsidRDefault="002D527B" w:rsidP="007E50F0">
            <w:pPr>
              <w:jc w:val="center"/>
              <w:rPr>
                <w:rFonts w:ascii="標楷體" w:eastAsia="標楷體" w:hAnsi="標楷體"/>
              </w:rPr>
            </w:pPr>
            <w:fldSimple w:instr=" MERGEFIELD  $vendname  \* MERGEFORMAT ">
              <w:r>
                <w:rPr>
                  <w:rFonts w:ascii="標楷體" w:eastAsia="標楷體" w:hAnsi="標楷體" w:hint="eastAsia"/>
                  <w:noProof/>
                </w:rPr>
                <w:t>«</w:t>
              </w:r>
              <w:r>
                <w:rPr>
                  <w:rFonts w:ascii="標楷體" w:eastAsia="標楷體" w:hAnsi="標楷體"/>
                  <w:noProof/>
                </w:rPr>
                <w:t>$vendname</w:t>
              </w:r>
              <w:r>
                <w:rPr>
                  <w:rFonts w:ascii="標楷體" w:eastAsia="標楷體" w:hAnsi="標楷體" w:hint="eastAsia"/>
                  <w:noProof/>
                </w:rPr>
                <w:t>»</w:t>
              </w:r>
            </w:fldSimple>
          </w:p>
        </w:tc>
        <w:tc>
          <w:tcPr>
            <w:tcW w:w="2869" w:type="dxa"/>
            <w:gridSpan w:val="6"/>
            <w:vAlign w:val="center"/>
          </w:tcPr>
          <w:p w:rsidR="002D527B" w:rsidRPr="000A72A5" w:rsidRDefault="002D527B" w:rsidP="00E57E27">
            <w:pPr>
              <w:pStyle w:val="a2"/>
              <w:jc w:val="center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營利事業統一編號</w:t>
            </w:r>
          </w:p>
          <w:p w:rsidR="002D527B" w:rsidRPr="000A72A5" w:rsidRDefault="002D527B" w:rsidP="009814EE">
            <w:pPr>
              <w:pStyle w:val="a2"/>
              <w:jc w:val="left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〔身分證字號、護照號碼〕</w:t>
            </w:r>
          </w:p>
        </w:tc>
        <w:tc>
          <w:tcPr>
            <w:tcW w:w="2537" w:type="dxa"/>
            <w:gridSpan w:val="2"/>
            <w:vAlign w:val="center"/>
          </w:tcPr>
          <w:p w:rsidR="002D527B" w:rsidRPr="00254EE8" w:rsidRDefault="002D527B" w:rsidP="007E50F0">
            <w:pPr>
              <w:jc w:val="center"/>
            </w:pPr>
            <w:fldSimple w:instr=" MERGEFIELD  $vendno  \* MERGEFORMAT ">
              <w:r>
                <w:rPr>
                  <w:noProof/>
                </w:rPr>
                <w:t>«$vendno»</w:t>
              </w:r>
            </w:fldSimple>
          </w:p>
        </w:tc>
      </w:tr>
      <w:tr w:rsidR="002D527B" w:rsidRPr="000D7CCC" w:rsidTr="00314650">
        <w:trPr>
          <w:cantSplit/>
          <w:trHeight w:val="685"/>
        </w:trPr>
        <w:tc>
          <w:tcPr>
            <w:tcW w:w="788" w:type="dxa"/>
            <w:vAlign w:val="center"/>
          </w:tcPr>
          <w:p w:rsidR="002D527B" w:rsidRPr="000A72A5" w:rsidRDefault="002D527B">
            <w:pPr>
              <w:pStyle w:val="a2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國籍</w:t>
            </w:r>
          </w:p>
        </w:tc>
        <w:tc>
          <w:tcPr>
            <w:tcW w:w="1720" w:type="dxa"/>
            <w:vAlign w:val="center"/>
          </w:tcPr>
          <w:p w:rsidR="002D527B" w:rsidRPr="000A72A5" w:rsidRDefault="002D527B">
            <w:pPr>
              <w:pStyle w:val="a2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護照號碼</w:t>
            </w:r>
          </w:p>
        </w:tc>
        <w:tc>
          <w:tcPr>
            <w:tcW w:w="1580" w:type="dxa"/>
            <w:vAlign w:val="center"/>
          </w:tcPr>
          <w:p w:rsidR="002D527B" w:rsidRPr="000A72A5" w:rsidRDefault="002D527B">
            <w:pPr>
              <w:pStyle w:val="a2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居留證號</w:t>
            </w:r>
          </w:p>
        </w:tc>
        <w:tc>
          <w:tcPr>
            <w:tcW w:w="1580" w:type="dxa"/>
            <w:gridSpan w:val="3"/>
            <w:vAlign w:val="center"/>
          </w:tcPr>
          <w:p w:rsidR="002D527B" w:rsidRPr="000A72A5" w:rsidRDefault="002D527B" w:rsidP="00C9467C">
            <w:pPr>
              <w:pStyle w:val="a3"/>
              <w:snapToGrid w:val="0"/>
              <w:ind w:left="0" w:right="0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外國人姓名</w:t>
            </w:r>
          </w:p>
        </w:tc>
        <w:tc>
          <w:tcPr>
            <w:tcW w:w="1360" w:type="dxa"/>
            <w:gridSpan w:val="2"/>
            <w:vAlign w:val="center"/>
          </w:tcPr>
          <w:p w:rsidR="002D527B" w:rsidRPr="000A72A5" w:rsidRDefault="002D527B" w:rsidP="004B6BE4">
            <w:pPr>
              <w:pStyle w:val="a3"/>
              <w:snapToGrid w:val="0"/>
              <w:ind w:left="0" w:right="0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入國日期</w:t>
            </w:r>
          </w:p>
          <w:p w:rsidR="002D527B" w:rsidRPr="000A72A5" w:rsidRDefault="002D527B" w:rsidP="009814EE">
            <w:pPr>
              <w:pStyle w:val="a3"/>
              <w:snapToGrid w:val="0"/>
              <w:ind w:left="0" w:right="0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 w:val="20"/>
              </w:rPr>
              <w:t>（民國）</w:t>
            </w:r>
          </w:p>
        </w:tc>
        <w:tc>
          <w:tcPr>
            <w:tcW w:w="1613" w:type="dxa"/>
            <w:gridSpan w:val="3"/>
            <w:vAlign w:val="center"/>
          </w:tcPr>
          <w:p w:rsidR="002D527B" w:rsidRPr="000A72A5" w:rsidRDefault="002D527B" w:rsidP="00580AF5">
            <w:pPr>
              <w:pStyle w:val="a3"/>
              <w:snapToGrid w:val="0"/>
              <w:ind w:leftChars="-11" w:left="-26" w:rightChars="-11" w:right="-26"/>
              <w:jc w:val="left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聘僱許可函文號</w:t>
            </w: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填表說明注意事項三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613" w:type="dxa"/>
            <w:vAlign w:val="center"/>
          </w:tcPr>
          <w:p w:rsidR="002D527B" w:rsidRPr="000A72A5" w:rsidRDefault="002D527B" w:rsidP="00580AF5">
            <w:pPr>
              <w:pStyle w:val="a3"/>
              <w:snapToGrid w:val="0"/>
              <w:ind w:leftChars="-11" w:left="-26" w:rightChars="-17" w:right="-41"/>
              <w:jc w:val="left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招募許可函文號</w:t>
            </w: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填表說明注意事項三及四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</w:p>
        </w:tc>
      </w:tr>
      <w:tr w:rsidR="002D527B" w:rsidRPr="000D7CCC" w:rsidTr="007E50F0">
        <w:trPr>
          <w:cantSplit/>
          <w:trHeight w:val="409"/>
        </w:trPr>
        <w:tc>
          <w:tcPr>
            <w:tcW w:w="788" w:type="dxa"/>
            <w:vAlign w:val="center"/>
          </w:tcPr>
          <w:p w:rsidR="002D527B" w:rsidRPr="009B63E9" w:rsidRDefault="002D527B" w:rsidP="007E50F0">
            <w:pPr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fldSimple w:instr=" MERGEFIELD  $nation  \* MERGEFORMAT ">
              <w:r w:rsidRPr="009B63E9">
                <w:rPr>
                  <w:rFonts w:ascii="標楷體" w:eastAsia="標楷體" w:hAnsi="標楷體" w:hint="eastAsia"/>
                  <w:noProof/>
                  <w:color w:val="000000"/>
                  <w:sz w:val="16"/>
                  <w:szCs w:val="16"/>
                </w:rPr>
                <w:t>«</w:t>
              </w:r>
              <w:r w:rsidRPr="009B63E9">
                <w:rPr>
                  <w:rFonts w:ascii="標楷體" w:eastAsia="標楷體" w:hAnsi="標楷體"/>
                  <w:noProof/>
                  <w:color w:val="000000"/>
                  <w:sz w:val="16"/>
                  <w:szCs w:val="16"/>
                </w:rPr>
                <w:t>$nation</w:t>
              </w:r>
              <w:r w:rsidRPr="009B63E9">
                <w:rPr>
                  <w:rFonts w:ascii="標楷體" w:eastAsia="標楷體" w:hAnsi="標楷體" w:hint="eastAsia"/>
                  <w:noProof/>
                  <w:color w:val="000000"/>
                  <w:sz w:val="16"/>
                  <w:szCs w:val="16"/>
                </w:rPr>
                <w:t>»</w:t>
              </w:r>
            </w:fldSimple>
          </w:p>
        </w:tc>
        <w:tc>
          <w:tcPr>
            <w:tcW w:w="1720" w:type="dxa"/>
            <w:vAlign w:val="center"/>
          </w:tcPr>
          <w:p w:rsidR="002D527B" w:rsidRPr="00254EE8" w:rsidRDefault="002D527B" w:rsidP="007E50F0">
            <w:pPr>
              <w:jc w:val="center"/>
              <w:rPr>
                <w:rFonts w:ascii="標楷體" w:eastAsia="標楷體" w:hAnsi="標楷體"/>
                <w:color w:val="000000"/>
              </w:rPr>
            </w:pPr>
            <w:fldSimple w:instr=" MERGEFIELD  $passno  \* MERGEFORMAT "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«</w:t>
              </w:r>
              <w:r>
                <w:rPr>
                  <w:rFonts w:ascii="標楷體" w:eastAsia="標楷體" w:hAnsi="標楷體"/>
                  <w:noProof/>
                  <w:color w:val="000000"/>
                  <w:szCs w:val="24"/>
                </w:rPr>
                <w:t>$passno</w:t>
              </w:r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»</w:t>
              </w:r>
            </w:fldSimple>
          </w:p>
        </w:tc>
        <w:tc>
          <w:tcPr>
            <w:tcW w:w="1580" w:type="dxa"/>
            <w:vAlign w:val="center"/>
          </w:tcPr>
          <w:p w:rsidR="002D527B" w:rsidRPr="000A72A5" w:rsidRDefault="002D527B" w:rsidP="0068745A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80" w:type="dxa"/>
            <w:gridSpan w:val="3"/>
            <w:vAlign w:val="center"/>
          </w:tcPr>
          <w:p w:rsidR="002D527B" w:rsidRPr="009B63E9" w:rsidRDefault="002D527B" w:rsidP="007E50F0">
            <w:pPr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fldSimple w:instr=" MERGEFIELD  $engname  \* MERGEFORMAT ">
              <w:r w:rsidRPr="009B63E9">
                <w:rPr>
                  <w:rFonts w:ascii="標楷體" w:eastAsia="標楷體" w:hAnsi="標楷體" w:hint="eastAsia"/>
                  <w:noProof/>
                  <w:color w:val="000000"/>
                  <w:sz w:val="16"/>
                  <w:szCs w:val="16"/>
                </w:rPr>
                <w:t>«</w:t>
              </w:r>
              <w:r w:rsidRPr="009B63E9">
                <w:rPr>
                  <w:rFonts w:ascii="標楷體" w:eastAsia="標楷體" w:hAnsi="標楷體"/>
                  <w:noProof/>
                  <w:color w:val="000000"/>
                  <w:sz w:val="16"/>
                  <w:szCs w:val="16"/>
                </w:rPr>
                <w:t>$engname</w:t>
              </w:r>
              <w:r w:rsidRPr="009B63E9">
                <w:rPr>
                  <w:rFonts w:ascii="標楷體" w:eastAsia="標楷體" w:hAnsi="標楷體" w:hint="eastAsia"/>
                  <w:noProof/>
                  <w:color w:val="000000"/>
                  <w:sz w:val="16"/>
                  <w:szCs w:val="16"/>
                </w:rPr>
                <w:t>»</w:t>
              </w:r>
            </w:fldSimple>
          </w:p>
        </w:tc>
        <w:tc>
          <w:tcPr>
            <w:tcW w:w="1360" w:type="dxa"/>
            <w:gridSpan w:val="2"/>
            <w:vAlign w:val="center"/>
          </w:tcPr>
          <w:p w:rsidR="002D527B" w:rsidRPr="00254EE8" w:rsidRDefault="002D527B" w:rsidP="007E50F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fldSimple w:instr=" MERGEFIELD  $indate  \* MERGEFORMAT "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«</w:t>
              </w:r>
              <w:r>
                <w:rPr>
                  <w:rFonts w:ascii="標楷體" w:eastAsia="標楷體" w:hAnsi="標楷體"/>
                  <w:noProof/>
                  <w:color w:val="000000"/>
                  <w:szCs w:val="24"/>
                </w:rPr>
                <w:t>$indate</w:t>
              </w:r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»</w:t>
              </w:r>
            </w:fldSimple>
          </w:p>
        </w:tc>
        <w:tc>
          <w:tcPr>
            <w:tcW w:w="1613" w:type="dxa"/>
            <w:gridSpan w:val="3"/>
            <w:vAlign w:val="center"/>
          </w:tcPr>
          <w:p w:rsidR="002D527B" w:rsidRPr="000A72A5" w:rsidRDefault="002D527B" w:rsidP="0068745A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13" w:type="dxa"/>
            <w:vAlign w:val="center"/>
          </w:tcPr>
          <w:p w:rsidR="002D527B" w:rsidRPr="000A72A5" w:rsidRDefault="002D527B" w:rsidP="0068745A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</w:tr>
      <w:tr w:rsidR="002D527B" w:rsidRPr="000D7CCC" w:rsidTr="00314650">
        <w:trPr>
          <w:cantSplit/>
          <w:trHeight w:val="409"/>
        </w:trPr>
        <w:tc>
          <w:tcPr>
            <w:tcW w:w="788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20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80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80" w:type="dxa"/>
            <w:gridSpan w:val="3"/>
            <w:vAlign w:val="center"/>
          </w:tcPr>
          <w:p w:rsidR="002D527B" w:rsidRPr="000A72A5" w:rsidRDefault="002D527B" w:rsidP="008836A8">
            <w:pPr>
              <w:ind w:leftChars="105" w:left="252"/>
              <w:jc w:val="distribute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0" w:type="dxa"/>
            <w:gridSpan w:val="2"/>
            <w:vAlign w:val="center"/>
          </w:tcPr>
          <w:p w:rsidR="002D527B" w:rsidRPr="000A72A5" w:rsidRDefault="002D527B" w:rsidP="003E75C1">
            <w:pPr>
              <w:ind w:left="272"/>
              <w:jc w:val="distribute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613" w:type="dxa"/>
            <w:gridSpan w:val="3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13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</w:tr>
      <w:tr w:rsidR="002D527B" w:rsidRPr="000D7CCC" w:rsidTr="00314650">
        <w:trPr>
          <w:cantSplit/>
          <w:trHeight w:val="409"/>
        </w:trPr>
        <w:tc>
          <w:tcPr>
            <w:tcW w:w="788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20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80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80" w:type="dxa"/>
            <w:gridSpan w:val="3"/>
            <w:vAlign w:val="center"/>
          </w:tcPr>
          <w:p w:rsidR="002D527B" w:rsidRPr="000A72A5" w:rsidRDefault="002D527B" w:rsidP="008836A8">
            <w:pPr>
              <w:ind w:leftChars="105" w:left="252"/>
              <w:jc w:val="distribute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0" w:type="dxa"/>
            <w:gridSpan w:val="2"/>
            <w:vAlign w:val="center"/>
          </w:tcPr>
          <w:p w:rsidR="002D527B" w:rsidRPr="000A72A5" w:rsidRDefault="002D527B" w:rsidP="003E75C1">
            <w:pPr>
              <w:ind w:left="272"/>
              <w:jc w:val="distribute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613" w:type="dxa"/>
            <w:gridSpan w:val="3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13" w:type="dxa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</w:p>
        </w:tc>
      </w:tr>
      <w:tr w:rsidR="002D527B" w:rsidRPr="000D7CCC" w:rsidTr="00314650">
        <w:trPr>
          <w:cantSplit/>
          <w:trHeight w:val="443"/>
        </w:trPr>
        <w:tc>
          <w:tcPr>
            <w:tcW w:w="2508" w:type="dxa"/>
            <w:gridSpan w:val="2"/>
            <w:vMerge w:val="restart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連續曠職</w:t>
            </w:r>
            <w:r w:rsidRPr="000A72A5">
              <w:rPr>
                <w:rFonts w:ascii="標楷體" w:eastAsia="標楷體" w:hAnsi="標楷體"/>
                <w:szCs w:val="24"/>
              </w:rPr>
              <w:t>3</w:t>
            </w:r>
            <w:r w:rsidRPr="000A72A5">
              <w:rPr>
                <w:rFonts w:ascii="標楷體" w:eastAsia="標楷體" w:hAnsi="標楷體" w:hint="eastAsia"/>
                <w:szCs w:val="24"/>
              </w:rPr>
              <w:t>日失去聯繫之日期</w:t>
            </w: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填表說明注意事項五、六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2628" w:type="dxa"/>
            <w:gridSpan w:val="3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第</w:t>
            </w:r>
            <w:r w:rsidRPr="000A72A5">
              <w:rPr>
                <w:rFonts w:ascii="標楷體" w:eastAsia="標楷體" w:hAnsi="標楷體"/>
              </w:rPr>
              <w:t>1</w:t>
            </w:r>
            <w:r w:rsidRPr="000A72A5">
              <w:rPr>
                <w:rFonts w:ascii="標楷體" w:eastAsia="標楷體" w:hAnsi="標楷體" w:hint="eastAsia"/>
              </w:rPr>
              <w:t>天曠職失聯日期</w:t>
            </w:r>
          </w:p>
        </w:tc>
        <w:tc>
          <w:tcPr>
            <w:tcW w:w="2559" w:type="dxa"/>
            <w:gridSpan w:val="4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第</w:t>
            </w:r>
            <w:r w:rsidRPr="000A72A5">
              <w:rPr>
                <w:rFonts w:ascii="標楷體" w:eastAsia="標楷體" w:hAnsi="標楷體"/>
              </w:rPr>
              <w:t>2</w:t>
            </w:r>
            <w:r w:rsidRPr="000A72A5">
              <w:rPr>
                <w:rFonts w:ascii="標楷體" w:eastAsia="標楷體" w:hAnsi="標楷體" w:hint="eastAsia"/>
              </w:rPr>
              <w:t>天曠職失聯日期</w:t>
            </w:r>
          </w:p>
        </w:tc>
        <w:tc>
          <w:tcPr>
            <w:tcW w:w="2559" w:type="dxa"/>
            <w:gridSpan w:val="3"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 w:hint="eastAsia"/>
              </w:rPr>
              <w:t>第</w:t>
            </w:r>
            <w:r w:rsidRPr="000A72A5">
              <w:rPr>
                <w:rFonts w:ascii="標楷體" w:eastAsia="標楷體" w:hAnsi="標楷體"/>
              </w:rPr>
              <w:t>3</w:t>
            </w:r>
            <w:r w:rsidRPr="000A72A5">
              <w:rPr>
                <w:rFonts w:ascii="標楷體" w:eastAsia="標楷體" w:hAnsi="標楷體" w:hint="eastAsia"/>
              </w:rPr>
              <w:t>天曠職失聯日期</w:t>
            </w:r>
          </w:p>
        </w:tc>
      </w:tr>
      <w:tr w:rsidR="002D527B" w:rsidRPr="000D7CCC" w:rsidTr="009E53F0">
        <w:trPr>
          <w:cantSplit/>
          <w:trHeight w:val="442"/>
        </w:trPr>
        <w:tc>
          <w:tcPr>
            <w:tcW w:w="2508" w:type="dxa"/>
            <w:gridSpan w:val="2"/>
            <w:vMerge/>
            <w:vAlign w:val="center"/>
          </w:tcPr>
          <w:p w:rsidR="002D527B" w:rsidRPr="000A72A5" w:rsidRDefault="002D527B" w:rsidP="003E75C1">
            <w:pPr>
              <w:pStyle w:val="a2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28" w:type="dxa"/>
            <w:gridSpan w:val="3"/>
            <w:vAlign w:val="center"/>
          </w:tcPr>
          <w:p w:rsidR="002D527B" w:rsidRPr="00254EE8" w:rsidRDefault="002D527B" w:rsidP="009E53F0">
            <w:pPr>
              <w:jc w:val="center"/>
              <w:rPr>
                <w:rFonts w:ascii="標楷體" w:eastAsia="標楷體" w:hAnsi="標楷體"/>
                <w:color w:val="000000"/>
              </w:rPr>
            </w:pPr>
            <w:fldSimple w:instr=" MERGEFIELD  $escapedate  \* MERGEFORMAT "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«</w:t>
              </w:r>
              <w:r>
                <w:rPr>
                  <w:rFonts w:ascii="標楷體" w:eastAsia="標楷體" w:hAnsi="標楷體"/>
                  <w:noProof/>
                  <w:color w:val="000000"/>
                  <w:szCs w:val="24"/>
                </w:rPr>
                <w:t>$escapedate</w:t>
              </w:r>
              <w:r>
                <w:rPr>
                  <w:rFonts w:ascii="標楷體" w:eastAsia="標楷體" w:hAnsi="標楷體" w:hint="eastAsia"/>
                  <w:noProof/>
                  <w:color w:val="000000"/>
                  <w:szCs w:val="24"/>
                </w:rPr>
                <w:t>»</w:t>
              </w:r>
            </w:fldSimple>
          </w:p>
        </w:tc>
        <w:tc>
          <w:tcPr>
            <w:tcW w:w="2559" w:type="dxa"/>
            <w:gridSpan w:val="4"/>
            <w:vAlign w:val="center"/>
          </w:tcPr>
          <w:p w:rsidR="002D527B" w:rsidRPr="00254EE8" w:rsidRDefault="002D527B" w:rsidP="009E53F0">
            <w:pPr>
              <w:jc w:val="center"/>
              <w:rPr>
                <w:rFonts w:ascii="標楷體" w:eastAsia="標楷體" w:hAnsi="標楷體"/>
                <w:color w:val="000000"/>
              </w:rPr>
            </w:pPr>
            <w:fldSimple w:instr=" MERGEFIELD  $escapedate2  \* MERGEFORMAT ">
              <w:r>
                <w:rPr>
                  <w:rFonts w:ascii="標楷體" w:eastAsia="標楷體" w:hAnsi="標楷體" w:hint="eastAsia"/>
                  <w:noProof/>
                  <w:color w:val="000000"/>
                </w:rPr>
                <w:t>«</w:t>
              </w:r>
              <w:r>
                <w:rPr>
                  <w:rFonts w:ascii="標楷體" w:eastAsia="標楷體" w:hAnsi="標楷體"/>
                  <w:noProof/>
                  <w:color w:val="000000"/>
                </w:rPr>
                <w:t>$escapedate2</w:t>
              </w:r>
              <w:r>
                <w:rPr>
                  <w:rFonts w:ascii="標楷體" w:eastAsia="標楷體" w:hAnsi="標楷體" w:hint="eastAsia"/>
                  <w:noProof/>
                  <w:color w:val="000000"/>
                </w:rPr>
                <w:t>»</w:t>
              </w:r>
            </w:fldSimple>
          </w:p>
        </w:tc>
        <w:tc>
          <w:tcPr>
            <w:tcW w:w="2559" w:type="dxa"/>
            <w:gridSpan w:val="3"/>
            <w:vAlign w:val="center"/>
          </w:tcPr>
          <w:p w:rsidR="002D527B" w:rsidRPr="00254EE8" w:rsidRDefault="002D527B" w:rsidP="009E53F0">
            <w:pPr>
              <w:jc w:val="center"/>
              <w:rPr>
                <w:rFonts w:ascii="標楷體" w:eastAsia="標楷體" w:hAnsi="標楷體"/>
                <w:color w:val="000000"/>
              </w:rPr>
            </w:pPr>
            <w:fldSimple w:instr=" MERGEFIELD  $escapedate3  \* MERGEFORMAT ">
              <w:r>
                <w:rPr>
                  <w:rFonts w:ascii="標楷體" w:eastAsia="標楷體" w:hAnsi="標楷體" w:hint="eastAsia"/>
                  <w:noProof/>
                  <w:color w:val="000000"/>
                </w:rPr>
                <w:t>«</w:t>
              </w:r>
              <w:r>
                <w:rPr>
                  <w:rFonts w:ascii="標楷體" w:eastAsia="標楷體" w:hAnsi="標楷體"/>
                  <w:noProof/>
                  <w:color w:val="000000"/>
                </w:rPr>
                <w:t>$escapedate3</w:t>
              </w:r>
              <w:r>
                <w:rPr>
                  <w:rFonts w:ascii="標楷體" w:eastAsia="標楷體" w:hAnsi="標楷體" w:hint="eastAsia"/>
                  <w:noProof/>
                  <w:color w:val="000000"/>
                </w:rPr>
                <w:t>»</w:t>
              </w:r>
            </w:fldSimple>
          </w:p>
        </w:tc>
      </w:tr>
      <w:tr w:rsidR="002D527B" w:rsidRPr="000D7CCC" w:rsidTr="00314650">
        <w:trPr>
          <w:cantSplit/>
          <w:trHeight w:val="925"/>
        </w:trPr>
        <w:tc>
          <w:tcPr>
            <w:tcW w:w="2508" w:type="dxa"/>
            <w:gridSpan w:val="2"/>
            <w:vAlign w:val="center"/>
          </w:tcPr>
          <w:p w:rsidR="002D527B" w:rsidRPr="000A72A5" w:rsidRDefault="002D527B" w:rsidP="00BB716C">
            <w:pPr>
              <w:pStyle w:val="a2"/>
              <w:ind w:left="40" w:right="212"/>
              <w:jc w:val="both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外國人行蹤不明地點</w:t>
            </w:r>
          </w:p>
        </w:tc>
        <w:tc>
          <w:tcPr>
            <w:tcW w:w="7746" w:type="dxa"/>
            <w:gridSpan w:val="10"/>
            <w:vAlign w:val="center"/>
          </w:tcPr>
          <w:p w:rsidR="002D527B" w:rsidRPr="000A72A5" w:rsidRDefault="002D527B" w:rsidP="00634D98">
            <w:pPr>
              <w:pStyle w:val="a2"/>
              <w:jc w:val="left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□雇主處</w:t>
            </w: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工作地點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>□安置單位</w:t>
            </w:r>
            <w:r w:rsidRPr="000A72A5">
              <w:rPr>
                <w:rFonts w:ascii="標楷體" w:eastAsia="標楷體" w:hAnsi="標楷體"/>
                <w:sz w:val="18"/>
                <w:szCs w:val="18"/>
              </w:rPr>
              <w:t>(</w:t>
            </w:r>
            <w:r w:rsidRPr="000A72A5">
              <w:rPr>
                <w:rFonts w:ascii="標楷體" w:eastAsia="標楷體" w:hAnsi="標楷體" w:hint="eastAsia"/>
                <w:sz w:val="18"/>
                <w:szCs w:val="18"/>
              </w:rPr>
              <w:t>填表說明注意事項七</w:t>
            </w:r>
            <w:r w:rsidRPr="000A72A5">
              <w:rPr>
                <w:rFonts w:ascii="標楷體" w:eastAsia="標楷體" w:hAnsi="標楷體"/>
                <w:sz w:val="18"/>
                <w:szCs w:val="18"/>
              </w:rPr>
              <w:t>)</w:t>
            </w:r>
          </w:p>
          <w:p w:rsidR="002D527B" w:rsidRPr="000A72A5" w:rsidRDefault="002D527B" w:rsidP="00634D98">
            <w:pPr>
              <w:pStyle w:val="a2"/>
              <w:jc w:val="left"/>
              <w:rPr>
                <w:rFonts w:ascii="標楷體" w:eastAsia="標楷體" w:hAnsi="標楷體"/>
                <w:sz w:val="20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□機場</w:t>
            </w: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限家庭看護工勾選，須附證明，填表說明注意事項八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</w:p>
          <w:p w:rsidR="002D527B" w:rsidRPr="000A72A5" w:rsidRDefault="002D527B" w:rsidP="00634D98">
            <w:pPr>
              <w:pStyle w:val="a2"/>
              <w:jc w:val="left"/>
              <w:rPr>
                <w:rFonts w:ascii="標楷體" w:eastAsia="標楷體" w:hAnsi="標楷體"/>
              </w:rPr>
            </w:pPr>
            <w:r w:rsidRPr="000A72A5">
              <w:rPr>
                <w:rFonts w:ascii="標楷體" w:eastAsia="標楷體" w:hAnsi="標楷體"/>
              </w:rPr>
              <w:t xml:space="preserve">  </w:t>
            </w:r>
            <w:r w:rsidRPr="000A72A5">
              <w:rPr>
                <w:rFonts w:ascii="標楷體" w:eastAsia="標楷體" w:hAnsi="標楷體" w:hint="eastAsia"/>
              </w:rPr>
              <w:t>機場通報</w:t>
            </w:r>
            <w:r w:rsidRPr="000A72A5">
              <w:rPr>
                <w:rFonts w:ascii="標楷體" w:eastAsia="標楷體" w:hAnsi="標楷體"/>
              </w:rPr>
              <w:t>3</w:t>
            </w:r>
            <w:r w:rsidRPr="000A72A5">
              <w:rPr>
                <w:rFonts w:ascii="標楷體" w:eastAsia="標楷體" w:hAnsi="標楷體" w:hint="eastAsia"/>
                <w:szCs w:val="24"/>
              </w:rPr>
              <w:t>聯單之流水號碼</w:t>
            </w:r>
            <w:r w:rsidRPr="000A72A5">
              <w:rPr>
                <w:rFonts w:ascii="標楷體" w:eastAsia="標楷體" w:hAnsi="標楷體"/>
                <w:szCs w:val="24"/>
              </w:rPr>
              <w:t xml:space="preserve">____________________ </w:t>
            </w:r>
          </w:p>
        </w:tc>
      </w:tr>
      <w:tr w:rsidR="002D527B" w:rsidRPr="000D7CCC" w:rsidTr="00314650">
        <w:trPr>
          <w:cantSplit/>
          <w:trHeight w:val="364"/>
        </w:trPr>
        <w:tc>
          <w:tcPr>
            <w:tcW w:w="2508" w:type="dxa"/>
            <w:gridSpan w:val="2"/>
            <w:vMerge w:val="restart"/>
            <w:vAlign w:val="center"/>
          </w:tcPr>
          <w:p w:rsidR="002D527B" w:rsidRPr="000D7CCC" w:rsidRDefault="002D527B" w:rsidP="00972206">
            <w:pPr>
              <w:pStyle w:val="a2"/>
              <w:ind w:left="40" w:right="212"/>
              <w:jc w:val="both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申報「取消通知外國人連續曠職</w:t>
            </w:r>
            <w:r w:rsidRPr="000D7CCC">
              <w:rPr>
                <w:rFonts w:ascii="標楷體" w:eastAsia="標楷體" w:hAnsi="標楷體"/>
              </w:rPr>
              <w:t>3</w:t>
            </w:r>
            <w:r w:rsidRPr="000D7CCC">
              <w:rPr>
                <w:rFonts w:ascii="標楷體" w:eastAsia="標楷體" w:hAnsi="標楷體" w:hint="eastAsia"/>
              </w:rPr>
              <w:t>日失去聯繫」請加填右方資料</w:t>
            </w:r>
            <w:r w:rsidRPr="000D7CCC">
              <w:rPr>
                <w:rFonts w:ascii="標楷體" w:eastAsia="標楷體" w:hAnsi="標楷體"/>
                <w:sz w:val="20"/>
              </w:rPr>
              <w:t>(</w:t>
            </w:r>
            <w:r w:rsidRPr="000D7CCC">
              <w:rPr>
                <w:rFonts w:ascii="標楷體" w:eastAsia="標楷體" w:hAnsi="標楷體" w:hint="eastAsia"/>
                <w:sz w:val="20"/>
              </w:rPr>
              <w:t>填表說明注意事項二</w:t>
            </w:r>
            <w:r w:rsidRPr="000D7CCC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4446" w:type="dxa"/>
            <w:gridSpan w:val="5"/>
            <w:vAlign w:val="center"/>
          </w:tcPr>
          <w:p w:rsidR="002D527B" w:rsidRPr="000D7CCC" w:rsidRDefault="002D527B" w:rsidP="009670AD">
            <w:pPr>
              <w:pStyle w:val="a2"/>
              <w:ind w:leftChars="-5" w:left="-10" w:right="32" w:hangingChars="1" w:hanging="2"/>
              <w:jc w:val="left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部</w:t>
            </w:r>
            <w:r w:rsidRPr="000D7CCC">
              <w:rPr>
                <w:rFonts w:ascii="標楷體" w:eastAsia="標楷體" w:hAnsi="標楷體" w:hint="eastAsia"/>
              </w:rPr>
              <w:t>核發外國人行蹤不明函文號</w:t>
            </w:r>
            <w:r w:rsidRPr="000D7CCC">
              <w:rPr>
                <w:rFonts w:ascii="標楷體" w:eastAsia="標楷體" w:hAnsi="標楷體"/>
                <w:sz w:val="20"/>
              </w:rPr>
              <w:t>(</w:t>
            </w:r>
            <w:r w:rsidRPr="000D7CCC">
              <w:rPr>
                <w:rFonts w:ascii="標楷體" w:eastAsia="標楷體" w:hAnsi="標楷體" w:hint="eastAsia"/>
                <w:sz w:val="20"/>
              </w:rPr>
              <w:t>填表說明注意事項三</w:t>
            </w:r>
            <w:r w:rsidRPr="000D7CCC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3300" w:type="dxa"/>
            <w:gridSpan w:val="5"/>
            <w:vAlign w:val="center"/>
          </w:tcPr>
          <w:p w:rsidR="002D527B" w:rsidRPr="000D7CCC" w:rsidRDefault="002D527B">
            <w:pPr>
              <w:pStyle w:val="a2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第號</w:t>
            </w:r>
          </w:p>
        </w:tc>
      </w:tr>
      <w:tr w:rsidR="002D527B" w:rsidRPr="000D7CCC" w:rsidTr="00314650">
        <w:trPr>
          <w:cantSplit/>
          <w:trHeight w:hRule="exact" w:val="454"/>
        </w:trPr>
        <w:tc>
          <w:tcPr>
            <w:tcW w:w="2508" w:type="dxa"/>
            <w:gridSpan w:val="2"/>
            <w:vMerge/>
            <w:vAlign w:val="center"/>
          </w:tcPr>
          <w:p w:rsidR="002D527B" w:rsidRPr="000D7CCC" w:rsidRDefault="002D527B" w:rsidP="001424C4">
            <w:pPr>
              <w:pStyle w:val="a2"/>
              <w:ind w:left="397" w:right="397"/>
              <w:jc w:val="left"/>
              <w:rPr>
                <w:rFonts w:ascii="標楷體" w:eastAsia="標楷體" w:hAnsi="標楷體"/>
              </w:rPr>
            </w:pPr>
          </w:p>
        </w:tc>
        <w:tc>
          <w:tcPr>
            <w:tcW w:w="4446" w:type="dxa"/>
            <w:gridSpan w:val="5"/>
            <w:vAlign w:val="center"/>
          </w:tcPr>
          <w:p w:rsidR="002D527B" w:rsidRPr="000D7CCC" w:rsidRDefault="002D527B" w:rsidP="009814EE">
            <w:pPr>
              <w:pStyle w:val="a2"/>
              <w:ind w:leftChars="-5" w:left="-10" w:right="397" w:hangingChars="1" w:hanging="2"/>
              <w:jc w:val="left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外國人返回雇主處之日期</w:t>
            </w:r>
          </w:p>
        </w:tc>
        <w:tc>
          <w:tcPr>
            <w:tcW w:w="3300" w:type="dxa"/>
            <w:gridSpan w:val="5"/>
            <w:vAlign w:val="center"/>
          </w:tcPr>
          <w:p w:rsidR="002D527B" w:rsidRPr="000D7CCC" w:rsidRDefault="002D527B" w:rsidP="0068745A">
            <w:pPr>
              <w:pStyle w:val="a2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/>
              </w:rPr>
              <w:t xml:space="preserve">       </w:t>
            </w:r>
            <w:r w:rsidRPr="000D7CCC">
              <w:rPr>
                <w:rFonts w:ascii="標楷體" w:eastAsia="標楷體" w:hAnsi="標楷體" w:hint="eastAsia"/>
              </w:rPr>
              <w:t>年月日</w:t>
            </w:r>
          </w:p>
        </w:tc>
      </w:tr>
      <w:tr w:rsidR="002D527B" w:rsidRPr="000D7CCC" w:rsidTr="00314650">
        <w:trPr>
          <w:cantSplit/>
          <w:trHeight w:hRule="exact" w:val="454"/>
        </w:trPr>
        <w:tc>
          <w:tcPr>
            <w:tcW w:w="2508" w:type="dxa"/>
            <w:gridSpan w:val="2"/>
            <w:vMerge/>
            <w:vAlign w:val="center"/>
          </w:tcPr>
          <w:p w:rsidR="002D527B" w:rsidRPr="000D7CCC" w:rsidRDefault="002D527B" w:rsidP="001424C4">
            <w:pPr>
              <w:pStyle w:val="a2"/>
              <w:ind w:left="397" w:right="397"/>
              <w:jc w:val="left"/>
              <w:rPr>
                <w:rFonts w:ascii="標楷體" w:eastAsia="標楷體" w:hAnsi="標楷體"/>
              </w:rPr>
            </w:pPr>
          </w:p>
        </w:tc>
        <w:tc>
          <w:tcPr>
            <w:tcW w:w="4446" w:type="dxa"/>
            <w:gridSpan w:val="5"/>
            <w:vAlign w:val="center"/>
          </w:tcPr>
          <w:p w:rsidR="002D527B" w:rsidRPr="000D7CCC" w:rsidRDefault="002D527B" w:rsidP="009814EE">
            <w:pPr>
              <w:pStyle w:val="a2"/>
              <w:ind w:leftChars="-5" w:left="-10" w:right="397" w:hangingChars="1" w:hanging="2"/>
              <w:jc w:val="left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是否願意再繼續僱用外國人</w:t>
            </w:r>
          </w:p>
        </w:tc>
        <w:tc>
          <w:tcPr>
            <w:tcW w:w="3300" w:type="dxa"/>
            <w:gridSpan w:val="5"/>
            <w:vAlign w:val="center"/>
          </w:tcPr>
          <w:p w:rsidR="002D527B" w:rsidRPr="000D7CCC" w:rsidRDefault="002D527B" w:rsidP="00A7243A">
            <w:pPr>
              <w:pStyle w:val="a2"/>
              <w:jc w:val="left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  <w:szCs w:val="24"/>
              </w:rPr>
              <w:t>□是</w:t>
            </w:r>
            <w:r w:rsidRPr="000D7CCC">
              <w:rPr>
                <w:rFonts w:ascii="標楷體" w:eastAsia="標楷體" w:hAnsi="標楷體"/>
                <w:szCs w:val="24"/>
              </w:rPr>
              <w:t xml:space="preserve">     </w:t>
            </w:r>
            <w:r w:rsidRPr="000D7CCC">
              <w:rPr>
                <w:rFonts w:ascii="標楷體" w:eastAsia="標楷體" w:hAnsi="標楷體" w:hint="eastAsia"/>
                <w:szCs w:val="24"/>
              </w:rPr>
              <w:t>□否</w:t>
            </w:r>
          </w:p>
        </w:tc>
      </w:tr>
      <w:tr w:rsidR="002D527B" w:rsidRPr="000D7CCC">
        <w:trPr>
          <w:cantSplit/>
          <w:trHeight w:val="2098"/>
        </w:trPr>
        <w:tc>
          <w:tcPr>
            <w:tcW w:w="10254" w:type="dxa"/>
            <w:gridSpan w:val="12"/>
          </w:tcPr>
          <w:p w:rsidR="002D527B" w:rsidRPr="000A72A5" w:rsidRDefault="002D527B" w:rsidP="00742D4A">
            <w:pPr>
              <w:pStyle w:val="a1"/>
              <w:snapToGrid w:val="0"/>
              <w:spacing w:beforeLines="10" w:line="240" w:lineRule="atLeast"/>
              <w:ind w:left="0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本申請案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>□無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>或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>□有委任私立就業服務機構辦理</w:t>
            </w:r>
            <w:r w:rsidRPr="000A72A5">
              <w:rPr>
                <w:rFonts w:ascii="標楷體" w:eastAsia="標楷體" w:hAnsi="新細明體" w:cs="新細明體" w:hint="eastAsia"/>
              </w:rPr>
              <w:t>。</w:t>
            </w:r>
          </w:p>
          <w:p w:rsidR="002D527B" w:rsidRPr="000A72A5" w:rsidRDefault="002D527B" w:rsidP="00742D4A">
            <w:pPr>
              <w:pStyle w:val="a1"/>
              <w:numPr>
                <w:ilvl w:val="0"/>
                <w:numId w:val="18"/>
              </w:numPr>
              <w:snapToGrid w:val="0"/>
              <w:spacing w:beforeLines="10" w:line="240" w:lineRule="atLeast"/>
              <w:rPr>
                <w:rFonts w:ascii="標楷體" w:eastAsia="標楷體" w:hAnsi="新細明體" w:cs="新細明體"/>
              </w:rPr>
            </w:pPr>
            <w:r w:rsidRPr="000A72A5">
              <w:rPr>
                <w:rFonts w:ascii="標楷體" w:eastAsia="標楷體" w:hAnsi="新細明體" w:cs="新細明體" w:hint="eastAsia"/>
              </w:rPr>
              <w:t>本申請案蓋用之圖記、印信確為雇主授權使用或授權代刻。</w:t>
            </w:r>
          </w:p>
          <w:p w:rsidR="002D527B" w:rsidRPr="000A72A5" w:rsidRDefault="002D527B" w:rsidP="00742D4A">
            <w:pPr>
              <w:pStyle w:val="a1"/>
              <w:numPr>
                <w:ilvl w:val="0"/>
                <w:numId w:val="18"/>
              </w:numPr>
              <w:snapToGrid w:val="0"/>
              <w:spacing w:beforeLines="10" w:line="240" w:lineRule="atLeast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文件回復方式：□親自取件或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</w:t>
            </w:r>
            <w:r w:rsidRPr="000A72A5">
              <w:rPr>
                <w:rFonts w:ascii="標楷體" w:eastAsia="標楷體" w:hAnsi="標楷體" w:hint="eastAsia"/>
                <w:szCs w:val="24"/>
              </w:rPr>
              <w:t>□郵寄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(</w:t>
            </w:r>
            <w:r w:rsidRPr="000A72A5">
              <w:rPr>
                <w:rFonts w:ascii="標楷體" w:eastAsia="標楷體" w:hAnsi="標楷體" w:hint="eastAsia"/>
                <w:szCs w:val="24"/>
              </w:rPr>
              <w:t>□工作地址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>□私立就業服務機構地址□家庭類案件得由申請人指定本機關回復文件寄送地址</w:t>
            </w:r>
            <w:r w:rsidRPr="000A72A5">
              <w:rPr>
                <w:rFonts w:ascii="標楷體" w:eastAsia="標楷體" w:hAnsi="標楷體"/>
                <w:szCs w:val="24"/>
              </w:rPr>
              <w:t>)</w:t>
            </w:r>
            <w:r w:rsidRPr="000A72A5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2D527B" w:rsidRPr="000A72A5" w:rsidRDefault="002D527B" w:rsidP="004C75FE">
            <w:pPr>
              <w:pStyle w:val="a1"/>
              <w:snapToGrid w:val="0"/>
              <w:spacing w:line="240" w:lineRule="atLeast"/>
              <w:ind w:left="0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 xml:space="preserve">□□□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  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縣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鄉鎮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</w:t>
            </w:r>
            <w:r w:rsidRPr="000A72A5">
              <w:rPr>
                <w:rFonts w:ascii="標楷體" w:eastAsia="標楷體" w:hAnsi="標楷體" w:hint="eastAsia"/>
                <w:szCs w:val="24"/>
              </w:rPr>
              <w:t>村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　路　　段　　巷　　弄　　號　　樓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2D527B" w:rsidRPr="000A72A5" w:rsidRDefault="002D527B" w:rsidP="0068745A">
            <w:pPr>
              <w:pStyle w:val="a1"/>
              <w:snapToGrid w:val="0"/>
              <w:spacing w:line="240" w:lineRule="atLeast"/>
              <w:ind w:leftChars="-5" w:left="-12" w:firstLineChars="5" w:firstLine="9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/>
                <w:sz w:val="18"/>
                <w:szCs w:val="18"/>
              </w:rPr>
              <w:t>(</w:t>
            </w:r>
            <w:r w:rsidRPr="000A72A5">
              <w:rPr>
                <w:rFonts w:ascii="標楷體" w:eastAsia="標楷體" w:hAnsi="標楷體" w:hint="eastAsia"/>
                <w:sz w:val="18"/>
                <w:szCs w:val="18"/>
              </w:rPr>
              <w:t>郵遞區號</w:t>
            </w:r>
            <w:r w:rsidRPr="000A72A5">
              <w:rPr>
                <w:rFonts w:ascii="標楷體" w:eastAsia="標楷體" w:hAnsi="標楷體"/>
                <w:sz w:val="18"/>
                <w:szCs w:val="18"/>
              </w:rPr>
              <w:t xml:space="preserve">) 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    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市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市區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里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街</w:t>
            </w:r>
          </w:p>
          <w:p w:rsidR="002D527B" w:rsidRPr="000A72A5" w:rsidRDefault="002D527B" w:rsidP="00AA6EDB">
            <w:pPr>
              <w:pStyle w:val="a1"/>
              <w:snapToGrid w:val="0"/>
              <w:spacing w:line="240" w:lineRule="atLeast"/>
              <w:ind w:leftChars="4" w:left="14" w:hangingChars="2" w:hanging="4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/>
                <w:sz w:val="20"/>
              </w:rPr>
              <w:t>(</w:t>
            </w:r>
            <w:r w:rsidRPr="000A72A5">
              <w:rPr>
                <w:rFonts w:ascii="標楷體" w:eastAsia="標楷體" w:hAnsi="標楷體" w:hint="eastAsia"/>
                <w:sz w:val="20"/>
              </w:rPr>
              <w:t>以上請擇一勾選</w:t>
            </w:r>
            <w:r w:rsidRPr="000A72A5">
              <w:rPr>
                <w:rFonts w:ascii="標楷體" w:eastAsia="標楷體" w:hAnsi="標楷體"/>
                <w:sz w:val="20"/>
              </w:rPr>
              <w:t>)</w:t>
            </w:r>
            <w:r w:rsidRPr="000A72A5">
              <w:rPr>
                <w:rFonts w:ascii="標楷體" w:eastAsia="標楷體" w:hAnsi="標楷體" w:hint="eastAsia"/>
                <w:szCs w:val="24"/>
              </w:rPr>
              <w:t>並聲明本申請案所填寫資料及檢附文件等均屬實，如有虛偽，願負法律上之一切責任。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                                              </w:t>
            </w:r>
            <w:r w:rsidRPr="000A72A5">
              <w:rPr>
                <w:rFonts w:ascii="標楷體" w:eastAsia="標楷體" w:hAnsi="標楷體" w:hint="eastAsia"/>
                <w:szCs w:val="24"/>
              </w:rPr>
              <w:t>聯絡電話</w:t>
            </w:r>
            <w:r w:rsidRPr="000A72A5">
              <w:rPr>
                <w:rFonts w:ascii="標楷體" w:eastAsia="標楷體" w:hAnsi="標楷體"/>
                <w:szCs w:val="24"/>
              </w:rPr>
              <w:t>:(  )</w:t>
            </w:r>
          </w:p>
          <w:p w:rsidR="002D527B" w:rsidRPr="000A72A5" w:rsidRDefault="002D527B" w:rsidP="00742D4A">
            <w:pPr>
              <w:pStyle w:val="a1"/>
              <w:spacing w:beforeLines="50" w:afterLines="50" w:line="240" w:lineRule="atLeast"/>
              <w:rPr>
                <w:rFonts w:ascii="標楷體" w:eastAsia="標楷體" w:hAnsi="標楷體"/>
                <w:szCs w:val="24"/>
              </w:rPr>
            </w:pPr>
            <w:r w:rsidRPr="000A72A5">
              <w:rPr>
                <w:rFonts w:ascii="標楷體" w:eastAsia="標楷體" w:hAnsi="標楷體" w:hint="eastAsia"/>
                <w:szCs w:val="24"/>
              </w:rPr>
              <w:t>雇主名稱：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  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　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     (</w:t>
            </w:r>
            <w:r w:rsidRPr="000A72A5">
              <w:rPr>
                <w:rFonts w:ascii="標楷體" w:eastAsia="標楷體" w:hAnsi="標楷體" w:hint="eastAsia"/>
                <w:szCs w:val="24"/>
              </w:rPr>
              <w:t>單位圖記</w:t>
            </w:r>
            <w:r w:rsidRPr="000A72A5">
              <w:rPr>
                <w:rFonts w:ascii="標楷體" w:eastAsia="標楷體" w:hAnsi="標楷體"/>
                <w:szCs w:val="24"/>
              </w:rPr>
              <w:t xml:space="preserve">)           </w:t>
            </w:r>
            <w:r w:rsidRPr="000A72A5">
              <w:rPr>
                <w:rFonts w:ascii="標楷體" w:eastAsia="標楷體" w:hAnsi="標楷體" w:hint="eastAsia"/>
                <w:szCs w:val="24"/>
              </w:rPr>
              <w:t xml:space="preserve">負責人：　　　　</w:t>
            </w:r>
            <w:r w:rsidRPr="000A72A5">
              <w:rPr>
                <w:rFonts w:ascii="標楷體" w:eastAsia="標楷體" w:hAnsi="標楷體"/>
                <w:szCs w:val="24"/>
              </w:rPr>
              <w:t xml:space="preserve">    (</w:t>
            </w:r>
            <w:r w:rsidRPr="000A72A5">
              <w:rPr>
                <w:rFonts w:ascii="標楷體" w:eastAsia="標楷體" w:hAnsi="標楷體" w:hint="eastAsia"/>
                <w:szCs w:val="24"/>
              </w:rPr>
              <w:t>簽章</w:t>
            </w:r>
            <w:r w:rsidRPr="000A72A5"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2D527B" w:rsidRPr="000D7CCC">
        <w:trPr>
          <w:cantSplit/>
          <w:trHeight w:val="1474"/>
        </w:trPr>
        <w:tc>
          <w:tcPr>
            <w:tcW w:w="10254" w:type="dxa"/>
            <w:gridSpan w:val="12"/>
          </w:tcPr>
          <w:p w:rsidR="002D527B" w:rsidRPr="000A72A5" w:rsidRDefault="002D527B" w:rsidP="00742D4A">
            <w:pPr>
              <w:pStyle w:val="a1"/>
              <w:snapToGrid w:val="0"/>
              <w:spacing w:beforeLines="50" w:afterLines="50"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 xml:space="preserve">受委任私立就業服務機構名稱：　　　　　　　　　　　　　　　　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 xml:space="preserve">  </w:t>
            </w: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 xml:space="preserve">　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>單位圖記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2D527B" w:rsidRPr="000A72A5" w:rsidRDefault="002D527B" w:rsidP="00333D36">
            <w:pPr>
              <w:pStyle w:val="a1"/>
              <w:snapToGrid w:val="0"/>
              <w:spacing w:before="50"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>許可證字號：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 xml:space="preserve">                              </w:t>
            </w: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>負責人：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 xml:space="preserve">                   (</w:t>
            </w:r>
            <w:r w:rsidRPr="000A72A5">
              <w:rPr>
                <w:rFonts w:ascii="標楷體" w:eastAsia="標楷體" w:hAnsi="標楷體" w:hint="eastAsia"/>
                <w:sz w:val="22"/>
                <w:szCs w:val="22"/>
              </w:rPr>
              <w:t>簽章</w:t>
            </w:r>
            <w:r w:rsidRPr="000A72A5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2D527B" w:rsidRPr="000A72A5" w:rsidRDefault="002D527B" w:rsidP="00742D4A">
            <w:pPr>
              <w:pStyle w:val="a1"/>
              <w:snapToGrid w:val="0"/>
              <w:spacing w:beforeLines="50" w:afterLines="50"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A72A5">
              <w:rPr>
                <w:rFonts w:ascii="標楷體" w:eastAsia="標楷體" w:hAnsi="標楷體" w:hint="eastAsia"/>
              </w:rPr>
              <w:t xml:space="preserve">專業人員：　　　　　　　　</w:t>
            </w:r>
            <w:r w:rsidRPr="000A72A5">
              <w:rPr>
                <w:rFonts w:ascii="標楷體" w:eastAsia="標楷體" w:hAnsi="標楷體"/>
              </w:rPr>
              <w:t>(</w:t>
            </w:r>
            <w:r w:rsidRPr="000A72A5">
              <w:rPr>
                <w:rFonts w:ascii="標楷體" w:eastAsia="標楷體" w:hAnsi="標楷體" w:hint="eastAsia"/>
              </w:rPr>
              <w:t>簽名</w:t>
            </w:r>
            <w:r w:rsidRPr="000A72A5">
              <w:rPr>
                <w:rFonts w:ascii="標楷體" w:eastAsia="標楷體" w:hAnsi="標楷體"/>
              </w:rPr>
              <w:t xml:space="preserve">)  </w:t>
            </w:r>
            <w:r w:rsidRPr="000A72A5">
              <w:rPr>
                <w:rFonts w:ascii="標楷體" w:eastAsia="標楷體" w:hAnsi="標楷體" w:hint="eastAsia"/>
              </w:rPr>
              <w:t xml:space="preserve">　證號：　　　　　　　　聯絡電話：</w:t>
            </w:r>
            <w:r w:rsidRPr="000A72A5">
              <w:rPr>
                <w:rFonts w:ascii="標楷體" w:eastAsia="標楷體" w:hAnsi="標楷體"/>
              </w:rPr>
              <w:t>(</w:t>
            </w:r>
            <w:r w:rsidRPr="000A72A5">
              <w:rPr>
                <w:rFonts w:ascii="標楷體" w:eastAsia="標楷體" w:hAnsi="標楷體" w:hint="eastAsia"/>
              </w:rPr>
              <w:t xml:space="preserve">　</w:t>
            </w:r>
            <w:r w:rsidRPr="000A72A5">
              <w:rPr>
                <w:rFonts w:ascii="標楷體" w:eastAsia="標楷體" w:hAnsi="標楷體"/>
              </w:rPr>
              <w:t>)</w:t>
            </w:r>
          </w:p>
        </w:tc>
      </w:tr>
    </w:tbl>
    <w:p w:rsidR="002D527B" w:rsidRPr="000D7CCC" w:rsidRDefault="002D527B">
      <w:pPr>
        <w:snapToGrid w:val="0"/>
        <w:spacing w:before="120" w:after="40"/>
        <w:rPr>
          <w:rFonts w:ascii="標楷體" w:eastAsia="標楷體" w:hAnsi="標楷體"/>
          <w:sz w:val="20"/>
        </w:rPr>
      </w:pPr>
      <w:r w:rsidRPr="000D7CCC">
        <w:rPr>
          <w:rFonts w:ascii="標楷體" w:eastAsia="標楷體" w:hAnsi="標楷體"/>
          <w:sz w:val="20"/>
        </w:rPr>
        <w:t>(</w:t>
      </w:r>
      <w:r w:rsidRPr="000D7CCC">
        <w:rPr>
          <w:rFonts w:ascii="標楷體" w:eastAsia="標楷體" w:hAnsi="標楷體" w:hint="eastAsia"/>
          <w:sz w:val="20"/>
        </w:rPr>
        <w:t>以下虛線範圍為受理機關收文專用區</w:t>
      </w:r>
      <w:r w:rsidRPr="000D7CCC">
        <w:rPr>
          <w:rFonts w:ascii="標楷體" w:eastAsia="標楷體" w:hAnsi="標楷體"/>
          <w:sz w:val="20"/>
        </w:rPr>
        <w:t>)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38"/>
        <w:gridCol w:w="113"/>
        <w:gridCol w:w="7697"/>
      </w:tblGrid>
      <w:tr w:rsidR="002D527B" w:rsidRPr="000D7CCC" w:rsidTr="001C02C1">
        <w:trPr>
          <w:cantSplit/>
          <w:trHeight w:hRule="exact" w:val="964"/>
        </w:trPr>
        <w:tc>
          <w:tcPr>
            <w:tcW w:w="2438" w:type="dxa"/>
          </w:tcPr>
          <w:p w:rsidR="002D527B" w:rsidRPr="000D7CCC" w:rsidRDefault="002D527B">
            <w:pPr>
              <w:pStyle w:val="a1"/>
              <w:snapToGrid w:val="0"/>
              <w:spacing w:before="60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收文章：</w:t>
            </w:r>
          </w:p>
        </w:tc>
        <w:tc>
          <w:tcPr>
            <w:tcW w:w="113" w:type="dxa"/>
          </w:tcPr>
          <w:p w:rsidR="002D527B" w:rsidRPr="000D7CCC" w:rsidRDefault="002D527B">
            <w:pPr>
              <w:pStyle w:val="a1"/>
              <w:snapToGrid w:val="0"/>
              <w:spacing w:before="60"/>
              <w:rPr>
                <w:rFonts w:ascii="標楷體" w:eastAsia="標楷體" w:hAnsi="標楷體"/>
              </w:rPr>
            </w:pPr>
          </w:p>
        </w:tc>
        <w:tc>
          <w:tcPr>
            <w:tcW w:w="7697" w:type="dxa"/>
          </w:tcPr>
          <w:p w:rsidR="002D527B" w:rsidRPr="000D7CCC" w:rsidRDefault="002D527B">
            <w:pPr>
              <w:pStyle w:val="a1"/>
              <w:snapToGrid w:val="0"/>
              <w:spacing w:before="60"/>
              <w:rPr>
                <w:rFonts w:ascii="標楷體" w:eastAsia="標楷體" w:hAnsi="標楷體"/>
              </w:rPr>
            </w:pPr>
            <w:r w:rsidRPr="000D7CCC">
              <w:rPr>
                <w:rFonts w:ascii="標楷體" w:eastAsia="標楷體" w:hAnsi="標楷體" w:hint="eastAsia"/>
              </w:rPr>
              <w:t>收文號：</w:t>
            </w:r>
          </w:p>
        </w:tc>
      </w:tr>
    </w:tbl>
    <w:p w:rsidR="002D527B" w:rsidRPr="000D7CCC" w:rsidRDefault="002D527B" w:rsidP="00DD500C">
      <w:pPr>
        <w:pStyle w:val="12"/>
        <w:spacing w:after="0" w:line="160" w:lineRule="atLeast"/>
        <w:ind w:left="0" w:firstLine="0"/>
      </w:pPr>
      <w:r>
        <w:rPr>
          <w:noProof/>
        </w:rPr>
        <w:pict>
          <v:shape id="_x0000_s1027" type="#_x0000_t202" style="position:absolute;left:0;text-align:left;margin-left:-1.65pt;margin-top:11pt;width:51pt;height:15.65pt;z-index:251656704;mso-position-horizontal-relative:text;mso-position-vertical-relative:text" filled="f" stroked="f">
            <v:textbox inset="0,0,0,0">
              <w:txbxContent>
                <w:p w:rsidR="002D527B" w:rsidRDefault="002D527B">
                  <w:pPr>
                    <w:snapToGrid w:val="0"/>
                  </w:pPr>
                  <w:r>
                    <w:t>NAF-020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19.85pt;margin-top:7.25pt;width:91.1pt;height:25pt;z-index:-251658752;mso-position-horizontal-relative:text;mso-position-vertical-relative:text" strokecolor="white">
            <v:textbox>
              <w:txbxContent>
                <w:p w:rsidR="002D527B" w:rsidRDefault="002D527B">
                  <w:pPr>
                    <w:ind w:firstLineChars="100" w:firstLine="240"/>
                  </w:pPr>
                  <w:r w:rsidRPr="002F29B7"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</w:rPr>
                    <w:t>30331</w:t>
                  </w:r>
                  <w:r>
                    <w:rPr>
                      <w:rFonts w:hint="eastAsia"/>
                    </w:rPr>
                    <w:t>版</w:t>
                  </w:r>
                </w:p>
              </w:txbxContent>
            </v:textbox>
          </v:shape>
        </w:pict>
      </w:r>
      <w:r w:rsidRPr="000D7CCC">
        <w:br w:type="page"/>
        <w:t xml:space="preserve"> </w:t>
      </w:r>
    </w:p>
    <w:p w:rsidR="002D527B" w:rsidRPr="000D7CCC" w:rsidRDefault="002D527B" w:rsidP="00DD500C">
      <w:pPr>
        <w:pStyle w:val="12"/>
        <w:spacing w:after="0" w:line="160" w:lineRule="atLeast"/>
        <w:ind w:left="0" w:firstLine="0"/>
        <w:rPr>
          <w:shd w:val="pct15" w:color="auto" w:fill="FFFFFF"/>
        </w:rPr>
      </w:pPr>
      <w:r w:rsidRPr="000D7CCC">
        <w:rPr>
          <w:rFonts w:hint="eastAsia"/>
          <w:shd w:val="pct15" w:color="auto" w:fill="FFFFFF"/>
        </w:rPr>
        <w:t>填表說明注意事項：</w:t>
      </w:r>
    </w:p>
    <w:p w:rsidR="002D527B" w:rsidRPr="000D7CCC" w:rsidRDefault="002D527B" w:rsidP="00576DAA">
      <w:pPr>
        <w:pStyle w:val="a6"/>
        <w:numPr>
          <w:ilvl w:val="0"/>
          <w:numId w:val="12"/>
        </w:numPr>
        <w:spacing w:after="0" w:line="24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  <w:szCs w:val="24"/>
        </w:rPr>
        <w:t>相關法規及申請作業程序，請依照本機關網站所載最新規定辦理。</w:t>
      </w:r>
    </w:p>
    <w:p w:rsidR="002D527B" w:rsidRPr="000D7CCC" w:rsidRDefault="002D527B" w:rsidP="00292752">
      <w:pPr>
        <w:pStyle w:val="12"/>
        <w:spacing w:after="0" w:line="160" w:lineRule="atLeast"/>
        <w:ind w:leftChars="24" w:left="418" w:hangingChars="150" w:hanging="360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</w:rPr>
        <w:t>二、取消通知外國人連續曠職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日失去聯繫，所需填寫欄位為「雇主名稱」、「營利事業統一編號」、「國籍」、「護照號碼」、「居留證號」、「外國人姓名」、「本機關核發外國人行蹤不明函文號」、「外</w:t>
      </w:r>
      <w:r w:rsidRPr="000D7CCC">
        <w:rPr>
          <w:rFonts w:ascii="標楷體" w:eastAsia="標楷體" w:hAnsi="標楷體"/>
        </w:rPr>
        <w:t xml:space="preserve">   </w:t>
      </w:r>
      <w:r w:rsidRPr="000D7CCC">
        <w:rPr>
          <w:rFonts w:ascii="標楷體" w:eastAsia="標楷體" w:hAnsi="標楷體" w:hint="eastAsia"/>
        </w:rPr>
        <w:t>國人返回雇主處之日期」及「是否願意再繼續僱用外國人」。</w:t>
      </w:r>
    </w:p>
    <w:p w:rsidR="002D527B" w:rsidRPr="000D7CCC" w:rsidRDefault="002D527B" w:rsidP="00292752">
      <w:pPr>
        <w:pStyle w:val="12"/>
        <w:numPr>
          <w:ilvl w:val="0"/>
          <w:numId w:val="17"/>
        </w:numPr>
        <w:tabs>
          <w:tab w:val="clear" w:pos="3026"/>
          <w:tab w:val="clear" w:pos="4086"/>
          <w:tab w:val="left" w:pos="560"/>
        </w:tabs>
        <w:spacing w:after="0" w:line="16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</w:rPr>
        <w:t xml:space="preserve">許可函文號：範例　</w:t>
      </w:r>
      <w:r w:rsidRPr="000D7CCC">
        <w:rPr>
          <w:rFonts w:ascii="標楷體" w:eastAsia="標楷體" w:hAnsi="標楷體" w:hint="eastAsia"/>
          <w:u w:val="single"/>
        </w:rPr>
        <w:t>勞○○○字第</w:t>
      </w:r>
      <w:r w:rsidRPr="000D7CCC">
        <w:rPr>
          <w:rFonts w:ascii="標楷體" w:eastAsia="標楷體" w:hAnsi="標楷體"/>
          <w:u w:val="single"/>
        </w:rPr>
        <w:t>1020641633</w:t>
      </w:r>
      <w:r w:rsidRPr="000D7CCC">
        <w:rPr>
          <w:rFonts w:ascii="標楷體" w:eastAsia="標楷體" w:hAnsi="標楷體" w:hint="eastAsia"/>
          <w:u w:val="single"/>
        </w:rPr>
        <w:t>號</w:t>
      </w:r>
      <w:r w:rsidRPr="000D7CCC">
        <w:rPr>
          <w:rFonts w:ascii="標楷體" w:eastAsia="標楷體" w:hAnsi="標楷體" w:hint="eastAsia"/>
        </w:rPr>
        <w:t xml:space="preserve">，填寫為　</w:t>
      </w:r>
      <w:r w:rsidRPr="000D7CCC">
        <w:rPr>
          <w:rFonts w:ascii="標楷體" w:eastAsia="標楷體" w:hAnsi="標楷體" w:hint="eastAsia"/>
          <w:u w:val="single"/>
        </w:rPr>
        <w:t>第</w:t>
      </w:r>
      <w:r w:rsidRPr="000D7CCC">
        <w:rPr>
          <w:rFonts w:ascii="標楷體" w:eastAsia="標楷體" w:hAnsi="標楷體"/>
          <w:u w:val="single"/>
        </w:rPr>
        <w:t>1020641633</w:t>
      </w:r>
      <w:r w:rsidRPr="000D7CCC">
        <w:rPr>
          <w:rFonts w:ascii="標楷體" w:eastAsia="標楷體" w:hAnsi="標楷體" w:hint="eastAsia"/>
          <w:u w:val="single"/>
        </w:rPr>
        <w:t>號。</w:t>
      </w:r>
      <w:r w:rsidRPr="000D7CCC">
        <w:rPr>
          <w:rFonts w:ascii="標楷體" w:eastAsia="標楷體" w:hAnsi="標楷體" w:hint="eastAsia"/>
        </w:rPr>
        <w:t>「聘僱許可函文號」係指「聘僱許可函文號」或「展延聘僱許可函文號」或「接續聘僱許可函文號。」「招募許可函文號」係指「招募許可函文號」或「重新招募許可函文號」或「遞補招募許可函文號」。</w:t>
      </w:r>
    </w:p>
    <w:p w:rsidR="002D527B" w:rsidRPr="000D7CCC" w:rsidRDefault="002D527B" w:rsidP="00292752">
      <w:pPr>
        <w:pStyle w:val="12"/>
        <w:numPr>
          <w:ilvl w:val="0"/>
          <w:numId w:val="17"/>
        </w:numPr>
        <w:tabs>
          <w:tab w:val="clear" w:pos="3026"/>
          <w:tab w:val="clear" w:pos="4086"/>
          <w:tab w:val="left" w:pos="560"/>
        </w:tabs>
        <w:spacing w:after="0" w:line="16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  <w:szCs w:val="24"/>
        </w:rPr>
        <w:t>外國人入國</w:t>
      </w:r>
      <w:r w:rsidRPr="000D7CCC">
        <w:rPr>
          <w:rFonts w:ascii="標楷體" w:eastAsia="標楷體" w:hAnsi="標楷體"/>
          <w:szCs w:val="24"/>
        </w:rPr>
        <w:t>3</w:t>
      </w:r>
      <w:r w:rsidRPr="000D7CCC">
        <w:rPr>
          <w:rFonts w:ascii="標楷體" w:eastAsia="標楷體" w:hAnsi="標楷體" w:hint="eastAsia"/>
          <w:szCs w:val="24"/>
        </w:rPr>
        <w:t>日內行蹤不明者，請填寫招募許可函號或遞補招募許可函號。</w:t>
      </w:r>
    </w:p>
    <w:p w:rsidR="002D527B" w:rsidRPr="000D7CCC" w:rsidRDefault="002D527B" w:rsidP="00D8067D">
      <w:pPr>
        <w:pStyle w:val="a6"/>
        <w:numPr>
          <w:ilvl w:val="0"/>
          <w:numId w:val="17"/>
        </w:numPr>
        <w:tabs>
          <w:tab w:val="clear" w:pos="507"/>
          <w:tab w:val="clear" w:pos="3026"/>
          <w:tab w:val="clear" w:pos="4086"/>
          <w:tab w:val="left" w:pos="460"/>
          <w:tab w:val="left" w:pos="580"/>
        </w:tabs>
        <w:spacing w:after="0" w:line="24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  <w:szCs w:val="24"/>
        </w:rPr>
        <w:t>曠職失去連繫日期不同之外國人，請分案申請。</w:t>
      </w:r>
    </w:p>
    <w:p w:rsidR="002D527B" w:rsidRPr="000D7CCC" w:rsidRDefault="002D527B" w:rsidP="00292752">
      <w:pPr>
        <w:pStyle w:val="a6"/>
        <w:numPr>
          <w:ilvl w:val="0"/>
          <w:numId w:val="17"/>
        </w:numPr>
        <w:tabs>
          <w:tab w:val="clear" w:pos="3026"/>
          <w:tab w:val="clear" w:pos="4086"/>
          <w:tab w:val="left" w:pos="560"/>
        </w:tabs>
        <w:spacing w:after="0" w:line="24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</w:rPr>
        <w:t>請依實際情況填寫外國人連續曠職</w:t>
      </w:r>
      <w:r w:rsidRPr="000D7CCC">
        <w:rPr>
          <w:rFonts w:ascii="標楷體" w:eastAsia="標楷體" w:hAnsi="標楷體"/>
        </w:rPr>
        <w:t>(</w:t>
      </w:r>
      <w:r w:rsidRPr="000D7CCC">
        <w:rPr>
          <w:rFonts w:ascii="標楷體" w:eastAsia="標楷體" w:hAnsi="標楷體" w:hint="eastAsia"/>
        </w:rPr>
        <w:t>應上班日未請假且失去聯繫</w:t>
      </w:r>
      <w:r w:rsidRPr="000D7CCC">
        <w:rPr>
          <w:rFonts w:ascii="標楷體" w:eastAsia="標楷體" w:hAnsi="標楷體"/>
        </w:rPr>
        <w:t>)</w:t>
      </w:r>
      <w:r w:rsidRPr="000D7CCC">
        <w:rPr>
          <w:rFonts w:ascii="標楷體" w:eastAsia="標楷體" w:hAnsi="標楷體" w:hint="eastAsia"/>
        </w:rPr>
        <w:t>之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個日期</w:t>
      </w:r>
      <w:r w:rsidRPr="000D7CCC">
        <w:rPr>
          <w:rFonts w:ascii="標楷體" w:eastAsia="標楷體" w:hAnsi="標楷體"/>
        </w:rPr>
        <w:t>(</w:t>
      </w:r>
      <w:r w:rsidRPr="000D7CCC">
        <w:rPr>
          <w:rFonts w:ascii="標楷體" w:eastAsia="標楷體" w:hAnsi="標楷體" w:hint="eastAsia"/>
        </w:rPr>
        <w:t>如</w:t>
      </w:r>
      <w:r w:rsidRPr="000D7CCC">
        <w:rPr>
          <w:rFonts w:ascii="標楷體" w:eastAsia="標楷體" w:hAnsi="標楷體"/>
        </w:rPr>
        <w:t>103</w:t>
      </w:r>
      <w:r w:rsidRPr="000D7CCC">
        <w:rPr>
          <w:rFonts w:ascii="標楷體" w:eastAsia="標楷體" w:hAnsi="標楷體" w:hint="eastAsia"/>
        </w:rPr>
        <w:t>年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月</w:t>
      </w:r>
      <w:r w:rsidRPr="000D7CCC">
        <w:rPr>
          <w:rFonts w:ascii="標楷體" w:eastAsia="標楷體" w:hAnsi="標楷體"/>
        </w:rPr>
        <w:t>1</w:t>
      </w:r>
      <w:r w:rsidRPr="000D7CCC">
        <w:rPr>
          <w:rFonts w:ascii="標楷體" w:eastAsia="標楷體" w:hAnsi="標楷體" w:hint="eastAsia"/>
        </w:rPr>
        <w:t>日、</w:t>
      </w:r>
      <w:r w:rsidRPr="000D7CCC">
        <w:rPr>
          <w:rFonts w:ascii="標楷體" w:eastAsia="標楷體" w:hAnsi="標楷體"/>
        </w:rPr>
        <w:t>103</w:t>
      </w:r>
      <w:r w:rsidRPr="000D7CCC">
        <w:rPr>
          <w:rFonts w:ascii="標楷體" w:eastAsia="標楷體" w:hAnsi="標楷體" w:hint="eastAsia"/>
        </w:rPr>
        <w:t>年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月</w:t>
      </w:r>
      <w:r w:rsidRPr="000D7CCC">
        <w:rPr>
          <w:rFonts w:ascii="標楷體" w:eastAsia="標楷體" w:hAnsi="標楷體"/>
        </w:rPr>
        <w:t>2</w:t>
      </w:r>
      <w:r w:rsidRPr="000D7CCC">
        <w:rPr>
          <w:rFonts w:ascii="標楷體" w:eastAsia="標楷體" w:hAnsi="標楷體" w:hint="eastAsia"/>
        </w:rPr>
        <w:t>日、</w:t>
      </w:r>
      <w:r w:rsidRPr="000D7CCC">
        <w:rPr>
          <w:rFonts w:ascii="標楷體" w:eastAsia="標楷體" w:hAnsi="標楷體"/>
        </w:rPr>
        <w:t>103</w:t>
      </w:r>
      <w:r w:rsidRPr="000D7CCC">
        <w:rPr>
          <w:rFonts w:ascii="標楷體" w:eastAsia="標楷體" w:hAnsi="標楷體" w:hint="eastAsia"/>
        </w:rPr>
        <w:t>年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月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日</w:t>
      </w:r>
      <w:r w:rsidRPr="000D7CCC">
        <w:rPr>
          <w:rFonts w:ascii="標楷體" w:eastAsia="標楷體" w:hAnsi="標楷體"/>
        </w:rPr>
        <w:t>)</w:t>
      </w:r>
      <w:r w:rsidRPr="000D7CCC">
        <w:rPr>
          <w:rFonts w:ascii="標楷體" w:eastAsia="標楷體" w:hAnsi="標楷體"/>
          <w:szCs w:val="24"/>
        </w:rPr>
        <w:t xml:space="preserve"> </w:t>
      </w:r>
      <w:r w:rsidRPr="000D7CCC">
        <w:rPr>
          <w:rFonts w:ascii="標楷體" w:eastAsia="標楷體" w:hAnsi="標楷體" w:hint="eastAsia"/>
          <w:szCs w:val="24"/>
        </w:rPr>
        <w:t>。</w:t>
      </w:r>
    </w:p>
    <w:p w:rsidR="002D527B" w:rsidRPr="000D7CCC" w:rsidRDefault="002D527B" w:rsidP="00292752">
      <w:pPr>
        <w:pStyle w:val="12"/>
        <w:numPr>
          <w:ilvl w:val="0"/>
          <w:numId w:val="17"/>
        </w:numPr>
        <w:tabs>
          <w:tab w:val="clear" w:pos="3026"/>
          <w:tab w:val="left" w:pos="580"/>
        </w:tabs>
        <w:spacing w:after="0" w:line="160" w:lineRule="atLeast"/>
        <w:rPr>
          <w:rFonts w:ascii="標楷體" w:eastAsia="標楷體" w:hAnsi="標楷體"/>
        </w:rPr>
      </w:pPr>
      <w:r w:rsidRPr="000D7CCC">
        <w:rPr>
          <w:rFonts w:ascii="標楷體" w:eastAsia="標楷體" w:hAnsi="標楷體" w:hint="eastAsia"/>
        </w:rPr>
        <w:t>安置單位為經勞工相關單位准許之安置處所</w:t>
      </w:r>
      <w:r w:rsidRPr="000D7CCC">
        <w:rPr>
          <w:rFonts w:ascii="標楷體" w:eastAsia="標楷體" w:hAnsi="標楷體"/>
        </w:rPr>
        <w:t>(</w:t>
      </w:r>
      <w:r w:rsidRPr="000D7CCC">
        <w:rPr>
          <w:rFonts w:ascii="標楷體" w:eastAsia="標楷體" w:hAnsi="標楷體" w:hint="eastAsia"/>
        </w:rPr>
        <w:t>含外國駐華機構</w:t>
      </w:r>
      <w:r w:rsidRPr="000D7CCC">
        <w:rPr>
          <w:rFonts w:ascii="標楷體" w:eastAsia="標楷體" w:hAnsi="標楷體"/>
        </w:rPr>
        <w:t>)</w:t>
      </w:r>
      <w:r w:rsidRPr="000D7CCC">
        <w:rPr>
          <w:rFonts w:ascii="標楷體" w:eastAsia="標楷體" w:hAnsi="標楷體" w:hint="eastAsia"/>
        </w:rPr>
        <w:t>。</w:t>
      </w:r>
    </w:p>
    <w:p w:rsidR="002D527B" w:rsidRPr="000D7CCC" w:rsidRDefault="002D527B" w:rsidP="00292752">
      <w:pPr>
        <w:pStyle w:val="12"/>
        <w:numPr>
          <w:ilvl w:val="0"/>
          <w:numId w:val="17"/>
        </w:numPr>
        <w:tabs>
          <w:tab w:val="clear" w:pos="3026"/>
          <w:tab w:val="left" w:pos="600"/>
        </w:tabs>
        <w:spacing w:after="0" w:line="160" w:lineRule="atLeast"/>
        <w:rPr>
          <w:rFonts w:ascii="標楷體" w:eastAsia="標楷體" w:hAnsi="標楷體"/>
        </w:rPr>
      </w:pPr>
      <w:r w:rsidRPr="000D7CCC">
        <w:rPr>
          <w:rFonts w:ascii="標楷體" w:eastAsia="標楷體" w:hAnsi="標楷體" w:hint="eastAsia"/>
          <w:szCs w:val="24"/>
        </w:rPr>
        <w:t>家庭看護工於機場發生</w:t>
      </w:r>
      <w:r w:rsidRPr="000D7CCC">
        <w:rPr>
          <w:rFonts w:ascii="標楷體" w:eastAsia="標楷體" w:hAnsi="標楷體" w:hint="eastAsia"/>
        </w:rPr>
        <w:t>行蹤不明，請檢附</w:t>
      </w:r>
      <w:r w:rsidRPr="000D7CCC">
        <w:rPr>
          <w:rFonts w:ascii="標楷體" w:eastAsia="標楷體" w:hAnsi="標楷體" w:hint="eastAsia"/>
          <w:szCs w:val="24"/>
        </w:rPr>
        <w:t>雇主通報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</w:rPr>
        <w:t>聯單之第</w:t>
      </w:r>
      <w:r w:rsidRPr="000D7CCC">
        <w:rPr>
          <w:rFonts w:ascii="標楷體" w:eastAsia="標楷體" w:hAnsi="標楷體"/>
        </w:rPr>
        <w:t>2</w:t>
      </w:r>
      <w:r w:rsidRPr="000D7CCC">
        <w:rPr>
          <w:rFonts w:ascii="標楷體" w:eastAsia="標楷體" w:hAnsi="標楷體" w:hint="eastAsia"/>
        </w:rPr>
        <w:t>聯</w:t>
      </w:r>
      <w:r w:rsidRPr="000D7CCC">
        <w:rPr>
          <w:rFonts w:ascii="標楷體" w:eastAsia="標楷體" w:hAnsi="標楷體" w:hint="eastAsia"/>
          <w:szCs w:val="24"/>
        </w:rPr>
        <w:t>並填寫</w:t>
      </w:r>
      <w:r w:rsidRPr="000D7CCC">
        <w:rPr>
          <w:rFonts w:ascii="標楷體" w:eastAsia="標楷體" w:hAnsi="標楷體"/>
        </w:rPr>
        <w:t>3</w:t>
      </w:r>
      <w:r w:rsidRPr="000D7CCC">
        <w:rPr>
          <w:rFonts w:ascii="標楷體" w:eastAsia="標楷體" w:hAnsi="標楷體" w:hint="eastAsia"/>
          <w:szCs w:val="24"/>
        </w:rPr>
        <w:t>聯單之流水號碼。</w:t>
      </w:r>
    </w:p>
    <w:p w:rsidR="002D527B" w:rsidRPr="000D7CCC" w:rsidRDefault="002D527B" w:rsidP="00292752">
      <w:pPr>
        <w:pStyle w:val="a6"/>
        <w:numPr>
          <w:ilvl w:val="0"/>
          <w:numId w:val="17"/>
        </w:numPr>
        <w:tabs>
          <w:tab w:val="clear" w:pos="3026"/>
          <w:tab w:val="clear" w:pos="4086"/>
          <w:tab w:val="left" w:pos="540"/>
        </w:tabs>
        <w:spacing w:after="0" w:line="240" w:lineRule="atLeast"/>
        <w:rPr>
          <w:rFonts w:ascii="標楷體" w:eastAsia="標楷體" w:hAnsi="標楷體"/>
        </w:rPr>
      </w:pPr>
      <w:r w:rsidRPr="000D7CCC">
        <w:rPr>
          <w:rFonts w:ascii="標楷體" w:eastAsia="標楷體" w:hAnsi="標楷體" w:hint="eastAsia"/>
        </w:rPr>
        <w:t>□請依實際情況勾選，如須檢附文件，務必檢附。</w:t>
      </w:r>
    </w:p>
    <w:p w:rsidR="002D527B" w:rsidRPr="000D7CCC" w:rsidRDefault="002D527B" w:rsidP="00292752">
      <w:pPr>
        <w:pStyle w:val="12"/>
        <w:numPr>
          <w:ilvl w:val="0"/>
          <w:numId w:val="17"/>
        </w:numPr>
        <w:tabs>
          <w:tab w:val="clear" w:pos="3026"/>
          <w:tab w:val="clear" w:pos="4086"/>
          <w:tab w:val="left" w:pos="560"/>
        </w:tabs>
        <w:spacing w:after="0" w:line="160" w:lineRule="atLeast"/>
        <w:rPr>
          <w:rFonts w:ascii="標楷體" w:eastAsia="標楷體" w:hAnsi="標楷體"/>
          <w:szCs w:val="24"/>
        </w:rPr>
      </w:pPr>
      <w:r w:rsidRPr="000D7CCC">
        <w:rPr>
          <w:rFonts w:ascii="標楷體" w:eastAsia="標楷體" w:hAnsi="標楷體" w:hint="eastAsia"/>
          <w:szCs w:val="24"/>
        </w:rPr>
        <w:t>申請文件除政府機關、醫療機構、學校或航空公司核發或開具之證明文件外，應加蓋申請人或公司及負責人印章。</w:t>
      </w:r>
    </w:p>
    <w:p w:rsidR="002D527B" w:rsidRPr="000D7CCC" w:rsidRDefault="002D527B" w:rsidP="00670C03">
      <w:pPr>
        <w:pStyle w:val="12"/>
        <w:tabs>
          <w:tab w:val="clear" w:pos="3026"/>
          <w:tab w:val="clear" w:pos="4086"/>
          <w:tab w:val="left" w:pos="560"/>
        </w:tabs>
        <w:spacing w:after="0" w:line="160" w:lineRule="atLeast"/>
        <w:ind w:left="57" w:firstLine="0"/>
        <w:rPr>
          <w:rFonts w:ascii="標楷體" w:eastAsia="標楷體" w:hAnsi="標楷體"/>
          <w:szCs w:val="24"/>
        </w:rPr>
      </w:pPr>
    </w:p>
    <w:p w:rsidR="002D527B" w:rsidRPr="000D7CCC" w:rsidRDefault="002D527B" w:rsidP="00FF12C4">
      <w:pPr>
        <w:pStyle w:val="12"/>
        <w:spacing w:after="0" w:line="160" w:lineRule="atLeast"/>
        <w:ind w:leftChars="24" w:left="418" w:hangingChars="150" w:hanging="360"/>
        <w:rPr>
          <w:rFonts w:ascii="標楷體" w:eastAsia="標楷體" w:hAnsi="標楷體"/>
          <w:szCs w:val="24"/>
        </w:rPr>
      </w:pPr>
    </w:p>
    <w:sectPr w:rsidR="002D527B" w:rsidRPr="000D7CCC" w:rsidSect="00EB241B">
      <w:footerReference w:type="default" r:id="rId8"/>
      <w:pgSz w:w="11906" w:h="16838" w:code="9"/>
      <w:pgMar w:top="397" w:right="851" w:bottom="440" w:left="851" w:header="0" w:footer="22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27B" w:rsidRDefault="002D527B">
      <w:r>
        <w:separator/>
      </w:r>
    </w:p>
  </w:endnote>
  <w:endnote w:type="continuationSeparator" w:id="0">
    <w:p w:rsidR="002D527B" w:rsidRDefault="002D5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鼎中楷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27B" w:rsidRDefault="002D527B">
    <w:pPr>
      <w:pStyle w:val="Footer"/>
      <w:jc w:val="right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27B" w:rsidRDefault="002D527B">
      <w:r>
        <w:separator/>
      </w:r>
    </w:p>
  </w:footnote>
  <w:footnote w:type="continuationSeparator" w:id="0">
    <w:p w:rsidR="002D527B" w:rsidRDefault="002D5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D3B"/>
    <w:multiLevelType w:val="hybridMultilevel"/>
    <w:tmpl w:val="0C30EDF0"/>
    <w:lvl w:ilvl="0" w:tplc="E60258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942508A"/>
    <w:multiLevelType w:val="singleLevel"/>
    <w:tmpl w:val="2B6C3654"/>
    <w:lvl w:ilvl="0">
      <w:start w:val="2"/>
      <w:numFmt w:val="bullet"/>
      <w:lvlText w:val="□"/>
      <w:lvlJc w:val="left"/>
      <w:pPr>
        <w:tabs>
          <w:tab w:val="num" w:pos="297"/>
        </w:tabs>
        <w:ind w:left="297" w:hanging="240"/>
      </w:pPr>
      <w:rPr>
        <w:rFonts w:ascii="文鼎中楷" w:hint="eastAsia"/>
      </w:rPr>
    </w:lvl>
  </w:abstractNum>
  <w:abstractNum w:abstractNumId="2">
    <w:nsid w:val="0B143D5E"/>
    <w:multiLevelType w:val="singleLevel"/>
    <w:tmpl w:val="F0B01FDC"/>
    <w:lvl w:ilvl="0">
      <w:numFmt w:val="bullet"/>
      <w:lvlText w:val="□"/>
      <w:lvlJc w:val="left"/>
      <w:pPr>
        <w:tabs>
          <w:tab w:val="num" w:pos="537"/>
        </w:tabs>
        <w:ind w:left="537" w:hanging="240"/>
      </w:pPr>
      <w:rPr>
        <w:rFonts w:ascii="文鼎中楷" w:eastAsia="文鼎中楷" w:hAnsi="Times New Roman" w:hint="eastAsia"/>
      </w:rPr>
    </w:lvl>
  </w:abstractNum>
  <w:abstractNum w:abstractNumId="3">
    <w:nsid w:val="0FDA4F7F"/>
    <w:multiLevelType w:val="hybridMultilevel"/>
    <w:tmpl w:val="EB8A8E3A"/>
    <w:lvl w:ilvl="0" w:tplc="800CCA92">
      <w:start w:val="12"/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文鼎中楷" w:eastAsia="文鼎中楷" w:hAnsi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4">
    <w:nsid w:val="1F104FDA"/>
    <w:multiLevelType w:val="hybridMultilevel"/>
    <w:tmpl w:val="A8626B22"/>
    <w:lvl w:ilvl="0" w:tplc="480ECEBC">
      <w:start w:val="2"/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5">
    <w:nsid w:val="2AE1346E"/>
    <w:multiLevelType w:val="hybridMultilevel"/>
    <w:tmpl w:val="DA1641BA"/>
    <w:lvl w:ilvl="0" w:tplc="D7DA4F54">
      <w:start w:val="1"/>
      <w:numFmt w:val="taiwaneseCountingThousand"/>
      <w:lvlText w:val="%1、"/>
      <w:lvlJc w:val="left"/>
      <w:pPr>
        <w:tabs>
          <w:tab w:val="num" w:pos="537"/>
        </w:tabs>
        <w:ind w:left="537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  <w:rPr>
        <w:rFonts w:cs="Times New Roman"/>
      </w:rPr>
    </w:lvl>
  </w:abstractNum>
  <w:abstractNum w:abstractNumId="6">
    <w:nsid w:val="3A2F4FAE"/>
    <w:multiLevelType w:val="singleLevel"/>
    <w:tmpl w:val="FD7AC066"/>
    <w:lvl w:ilvl="0">
      <w:numFmt w:val="bullet"/>
      <w:lvlText w:val="□"/>
      <w:lvlJc w:val="left"/>
      <w:pPr>
        <w:tabs>
          <w:tab w:val="num" w:pos="285"/>
        </w:tabs>
        <w:ind w:left="285" w:hanging="285"/>
      </w:pPr>
      <w:rPr>
        <w:rFonts w:ascii="文鼎中楷" w:eastAsia="文鼎中楷" w:hAnsi="Times New Roman" w:hint="eastAsia"/>
      </w:rPr>
    </w:lvl>
  </w:abstractNum>
  <w:abstractNum w:abstractNumId="7">
    <w:nsid w:val="45836CBB"/>
    <w:multiLevelType w:val="singleLevel"/>
    <w:tmpl w:val="32DC97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cs="Times New Roman" w:hint="eastAsia"/>
      </w:rPr>
    </w:lvl>
  </w:abstractNum>
  <w:abstractNum w:abstractNumId="8">
    <w:nsid w:val="46377093"/>
    <w:multiLevelType w:val="singleLevel"/>
    <w:tmpl w:val="226A9574"/>
    <w:lvl w:ilvl="0">
      <w:start w:val="2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文鼎中楷" w:hint="eastAsia"/>
      </w:rPr>
    </w:lvl>
  </w:abstractNum>
  <w:abstractNum w:abstractNumId="9">
    <w:nsid w:val="4AD638CE"/>
    <w:multiLevelType w:val="hybridMultilevel"/>
    <w:tmpl w:val="8878D516"/>
    <w:lvl w:ilvl="0" w:tplc="F90CEC7A">
      <w:start w:val="1"/>
      <w:numFmt w:val="decimal"/>
      <w:lvlText w:val="(%1)"/>
      <w:lvlJc w:val="left"/>
      <w:pPr>
        <w:tabs>
          <w:tab w:val="num" w:pos="897"/>
        </w:tabs>
        <w:ind w:left="89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97"/>
        </w:tabs>
        <w:ind w:left="149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7"/>
        </w:tabs>
        <w:ind w:left="197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37"/>
        </w:tabs>
        <w:ind w:left="293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7"/>
        </w:tabs>
        <w:ind w:left="341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97"/>
        </w:tabs>
        <w:ind w:left="389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77"/>
        </w:tabs>
        <w:ind w:left="437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57"/>
        </w:tabs>
        <w:ind w:left="4857" w:hanging="480"/>
      </w:pPr>
      <w:rPr>
        <w:rFonts w:cs="Times New Roman"/>
      </w:rPr>
    </w:lvl>
  </w:abstractNum>
  <w:abstractNum w:abstractNumId="10">
    <w:nsid w:val="4EB41D8B"/>
    <w:multiLevelType w:val="singleLevel"/>
    <w:tmpl w:val="3BBCFE80"/>
    <w:lvl w:ilvl="0">
      <w:start w:val="4"/>
      <w:numFmt w:val="bullet"/>
      <w:lvlText w:val="◎"/>
      <w:lvlJc w:val="left"/>
      <w:pPr>
        <w:tabs>
          <w:tab w:val="num" w:pos="297"/>
        </w:tabs>
        <w:ind w:left="297" w:hanging="240"/>
      </w:pPr>
      <w:rPr>
        <w:rFonts w:ascii="文鼎中楷" w:hint="eastAsia"/>
      </w:rPr>
    </w:lvl>
  </w:abstractNum>
  <w:abstractNum w:abstractNumId="11">
    <w:nsid w:val="4EEF5CEE"/>
    <w:multiLevelType w:val="hybridMultilevel"/>
    <w:tmpl w:val="AF12C15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512F32C1"/>
    <w:multiLevelType w:val="hybridMultilevel"/>
    <w:tmpl w:val="A2F8A9BA"/>
    <w:lvl w:ilvl="0" w:tplc="98E2920E">
      <w:start w:val="1"/>
      <w:numFmt w:val="decimal"/>
      <w:lvlText w:val="(%1)"/>
      <w:lvlJc w:val="left"/>
      <w:pPr>
        <w:tabs>
          <w:tab w:val="num" w:pos="897"/>
        </w:tabs>
        <w:ind w:left="89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97"/>
        </w:tabs>
        <w:ind w:left="149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7"/>
        </w:tabs>
        <w:ind w:left="197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37"/>
        </w:tabs>
        <w:ind w:left="293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7"/>
        </w:tabs>
        <w:ind w:left="341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97"/>
        </w:tabs>
        <w:ind w:left="389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77"/>
        </w:tabs>
        <w:ind w:left="437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57"/>
        </w:tabs>
        <w:ind w:left="4857" w:hanging="480"/>
      </w:pPr>
      <w:rPr>
        <w:rFonts w:cs="Times New Roman"/>
      </w:rPr>
    </w:lvl>
  </w:abstractNum>
  <w:abstractNum w:abstractNumId="13">
    <w:nsid w:val="57A51185"/>
    <w:multiLevelType w:val="singleLevel"/>
    <w:tmpl w:val="C35668EE"/>
    <w:lvl w:ilvl="0">
      <w:start w:val="2"/>
      <w:numFmt w:val="bullet"/>
      <w:lvlText w:val="□"/>
      <w:lvlJc w:val="left"/>
      <w:pPr>
        <w:tabs>
          <w:tab w:val="num" w:pos="1434"/>
        </w:tabs>
        <w:ind w:left="1434" w:hanging="300"/>
      </w:pPr>
      <w:rPr>
        <w:rFonts w:ascii="文鼎中楷" w:hint="eastAsia"/>
      </w:rPr>
    </w:lvl>
  </w:abstractNum>
  <w:abstractNum w:abstractNumId="14">
    <w:nsid w:val="58C710ED"/>
    <w:multiLevelType w:val="singleLevel"/>
    <w:tmpl w:val="2488BD02"/>
    <w:lvl w:ilvl="0">
      <w:start w:val="2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5">
    <w:nsid w:val="5B06330D"/>
    <w:multiLevelType w:val="hybridMultilevel"/>
    <w:tmpl w:val="A0E85710"/>
    <w:lvl w:ilvl="0" w:tplc="BBA8C1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6B434993"/>
    <w:multiLevelType w:val="hybridMultilevel"/>
    <w:tmpl w:val="ECA4FFD4"/>
    <w:lvl w:ilvl="0" w:tplc="F7BEF6E8">
      <w:start w:val="3"/>
      <w:numFmt w:val="taiwaneseCountingThousand"/>
      <w:lvlText w:val="%1、"/>
      <w:lvlJc w:val="left"/>
      <w:pPr>
        <w:tabs>
          <w:tab w:val="num" w:pos="507"/>
        </w:tabs>
        <w:ind w:left="507" w:hanging="45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  <w:rPr>
        <w:rFonts w:cs="Times New Roman"/>
      </w:rPr>
    </w:lvl>
  </w:abstractNum>
  <w:abstractNum w:abstractNumId="17">
    <w:nsid w:val="7FA95146"/>
    <w:multiLevelType w:val="multilevel"/>
    <w:tmpl w:val="DA1641BA"/>
    <w:lvl w:ilvl="0">
      <w:start w:val="1"/>
      <w:numFmt w:val="taiwaneseCountingThousand"/>
      <w:lvlText w:val="%1、"/>
      <w:lvlJc w:val="left"/>
      <w:pPr>
        <w:tabs>
          <w:tab w:val="num" w:pos="537"/>
        </w:tabs>
        <w:ind w:left="537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  <w:rPr>
        <w:rFonts w:cs="Times New Roman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13"/>
  </w:num>
  <w:num w:numId="7">
    <w:abstractNumId w:val="2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12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2"/>
  <w:drawingGridHorizontalSpacing w:val="20"/>
  <w:drawingGridVerticalSpacing w:val="20"/>
  <w:displayHorizontalDrawingGridEvery w:val="0"/>
  <w:displayVerticalDrawingGridEvery w:val="8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20EF"/>
    <w:rsid w:val="00002379"/>
    <w:rsid w:val="00007077"/>
    <w:rsid w:val="00013124"/>
    <w:rsid w:val="000441DA"/>
    <w:rsid w:val="00051B2D"/>
    <w:rsid w:val="000620C4"/>
    <w:rsid w:val="000670D3"/>
    <w:rsid w:val="000A72A5"/>
    <w:rsid w:val="000B0DD7"/>
    <w:rsid w:val="000B13BD"/>
    <w:rsid w:val="000C39A3"/>
    <w:rsid w:val="000C4F3A"/>
    <w:rsid w:val="000D1E3F"/>
    <w:rsid w:val="000D7CCC"/>
    <w:rsid w:val="000E278E"/>
    <w:rsid w:val="000F1891"/>
    <w:rsid w:val="000F3355"/>
    <w:rsid w:val="00100922"/>
    <w:rsid w:val="001070D7"/>
    <w:rsid w:val="001070FD"/>
    <w:rsid w:val="00134A64"/>
    <w:rsid w:val="0014098D"/>
    <w:rsid w:val="001424C4"/>
    <w:rsid w:val="001542E3"/>
    <w:rsid w:val="00162A47"/>
    <w:rsid w:val="00173667"/>
    <w:rsid w:val="001810B0"/>
    <w:rsid w:val="00195F6B"/>
    <w:rsid w:val="001B5B41"/>
    <w:rsid w:val="001C02C1"/>
    <w:rsid w:val="001D0362"/>
    <w:rsid w:val="001D1163"/>
    <w:rsid w:val="0022267B"/>
    <w:rsid w:val="002278A0"/>
    <w:rsid w:val="00230FD7"/>
    <w:rsid w:val="002527AD"/>
    <w:rsid w:val="00254EE8"/>
    <w:rsid w:val="00255486"/>
    <w:rsid w:val="00281556"/>
    <w:rsid w:val="00292752"/>
    <w:rsid w:val="002931AA"/>
    <w:rsid w:val="002A2A0F"/>
    <w:rsid w:val="002B74FB"/>
    <w:rsid w:val="002D527B"/>
    <w:rsid w:val="002E4952"/>
    <w:rsid w:val="002F29B7"/>
    <w:rsid w:val="00304CFC"/>
    <w:rsid w:val="00306D38"/>
    <w:rsid w:val="003111D7"/>
    <w:rsid w:val="00314650"/>
    <w:rsid w:val="00333D36"/>
    <w:rsid w:val="00342A7E"/>
    <w:rsid w:val="00350209"/>
    <w:rsid w:val="00354D06"/>
    <w:rsid w:val="00355DE3"/>
    <w:rsid w:val="003764E9"/>
    <w:rsid w:val="003945E3"/>
    <w:rsid w:val="003A4A18"/>
    <w:rsid w:val="003B2132"/>
    <w:rsid w:val="003B3065"/>
    <w:rsid w:val="003D04AB"/>
    <w:rsid w:val="003D1402"/>
    <w:rsid w:val="003D37AC"/>
    <w:rsid w:val="003D3F69"/>
    <w:rsid w:val="003E3A84"/>
    <w:rsid w:val="003E60B1"/>
    <w:rsid w:val="003E75C1"/>
    <w:rsid w:val="003F4AC7"/>
    <w:rsid w:val="003F670D"/>
    <w:rsid w:val="0041587E"/>
    <w:rsid w:val="00420CE6"/>
    <w:rsid w:val="00426965"/>
    <w:rsid w:val="00446CE4"/>
    <w:rsid w:val="00451E2B"/>
    <w:rsid w:val="00456F16"/>
    <w:rsid w:val="00460B57"/>
    <w:rsid w:val="004753BE"/>
    <w:rsid w:val="004823FA"/>
    <w:rsid w:val="004863D9"/>
    <w:rsid w:val="0049183F"/>
    <w:rsid w:val="004950A3"/>
    <w:rsid w:val="004B6BE4"/>
    <w:rsid w:val="004B7553"/>
    <w:rsid w:val="004C16A7"/>
    <w:rsid w:val="004C5AB7"/>
    <w:rsid w:val="004C75FE"/>
    <w:rsid w:val="004C7895"/>
    <w:rsid w:val="004F0642"/>
    <w:rsid w:val="0050231E"/>
    <w:rsid w:val="005054CF"/>
    <w:rsid w:val="005161C4"/>
    <w:rsid w:val="00531D03"/>
    <w:rsid w:val="00533089"/>
    <w:rsid w:val="00550743"/>
    <w:rsid w:val="00552199"/>
    <w:rsid w:val="005572E8"/>
    <w:rsid w:val="00567F40"/>
    <w:rsid w:val="00571298"/>
    <w:rsid w:val="005719C4"/>
    <w:rsid w:val="00576DAA"/>
    <w:rsid w:val="00580AF5"/>
    <w:rsid w:val="00585092"/>
    <w:rsid w:val="00595462"/>
    <w:rsid w:val="005B2541"/>
    <w:rsid w:val="005C1CE5"/>
    <w:rsid w:val="005D79C9"/>
    <w:rsid w:val="005E0B34"/>
    <w:rsid w:val="005E1B07"/>
    <w:rsid w:val="00616715"/>
    <w:rsid w:val="00617B3C"/>
    <w:rsid w:val="006200FF"/>
    <w:rsid w:val="00623DB0"/>
    <w:rsid w:val="0062643E"/>
    <w:rsid w:val="00634339"/>
    <w:rsid w:val="00634D98"/>
    <w:rsid w:val="0063575B"/>
    <w:rsid w:val="00636C84"/>
    <w:rsid w:val="006378F1"/>
    <w:rsid w:val="006664AE"/>
    <w:rsid w:val="00667890"/>
    <w:rsid w:val="00670C03"/>
    <w:rsid w:val="0067137F"/>
    <w:rsid w:val="0068745A"/>
    <w:rsid w:val="006B2D5B"/>
    <w:rsid w:val="006B3A05"/>
    <w:rsid w:val="006B3B57"/>
    <w:rsid w:val="006C0B12"/>
    <w:rsid w:val="006C5521"/>
    <w:rsid w:val="006D136F"/>
    <w:rsid w:val="006D1FCE"/>
    <w:rsid w:val="006F1D60"/>
    <w:rsid w:val="0070163B"/>
    <w:rsid w:val="00702BF9"/>
    <w:rsid w:val="007106AD"/>
    <w:rsid w:val="007135D5"/>
    <w:rsid w:val="0073123C"/>
    <w:rsid w:val="00742D4A"/>
    <w:rsid w:val="00746689"/>
    <w:rsid w:val="0074776B"/>
    <w:rsid w:val="00750951"/>
    <w:rsid w:val="007519E5"/>
    <w:rsid w:val="00753735"/>
    <w:rsid w:val="00755839"/>
    <w:rsid w:val="00763278"/>
    <w:rsid w:val="00764A90"/>
    <w:rsid w:val="00774000"/>
    <w:rsid w:val="0078125D"/>
    <w:rsid w:val="0079035B"/>
    <w:rsid w:val="00795AF4"/>
    <w:rsid w:val="007A2C60"/>
    <w:rsid w:val="007E4F4C"/>
    <w:rsid w:val="007E50F0"/>
    <w:rsid w:val="007F13FB"/>
    <w:rsid w:val="00812461"/>
    <w:rsid w:val="00822034"/>
    <w:rsid w:val="00825A41"/>
    <w:rsid w:val="00840D4F"/>
    <w:rsid w:val="008445FC"/>
    <w:rsid w:val="00852E93"/>
    <w:rsid w:val="00861A12"/>
    <w:rsid w:val="008810C6"/>
    <w:rsid w:val="008836A8"/>
    <w:rsid w:val="008849C2"/>
    <w:rsid w:val="008A2C9D"/>
    <w:rsid w:val="008A5399"/>
    <w:rsid w:val="008C62A6"/>
    <w:rsid w:val="008D44A6"/>
    <w:rsid w:val="008F02D7"/>
    <w:rsid w:val="008F11A5"/>
    <w:rsid w:val="008F123D"/>
    <w:rsid w:val="008F1BF0"/>
    <w:rsid w:val="008F326D"/>
    <w:rsid w:val="00901447"/>
    <w:rsid w:val="00914DC1"/>
    <w:rsid w:val="00924F0B"/>
    <w:rsid w:val="00936DF7"/>
    <w:rsid w:val="00942BB6"/>
    <w:rsid w:val="00953DAE"/>
    <w:rsid w:val="00954DBE"/>
    <w:rsid w:val="009670AD"/>
    <w:rsid w:val="00967BBD"/>
    <w:rsid w:val="00972206"/>
    <w:rsid w:val="009814EE"/>
    <w:rsid w:val="009B63E9"/>
    <w:rsid w:val="009C0626"/>
    <w:rsid w:val="009C0CB8"/>
    <w:rsid w:val="009C5ED9"/>
    <w:rsid w:val="009E1ADE"/>
    <w:rsid w:val="009E53F0"/>
    <w:rsid w:val="009E6B59"/>
    <w:rsid w:val="00A02863"/>
    <w:rsid w:val="00A2188C"/>
    <w:rsid w:val="00A467EB"/>
    <w:rsid w:val="00A46DC9"/>
    <w:rsid w:val="00A553ED"/>
    <w:rsid w:val="00A651DF"/>
    <w:rsid w:val="00A65809"/>
    <w:rsid w:val="00A7243A"/>
    <w:rsid w:val="00A76777"/>
    <w:rsid w:val="00A81172"/>
    <w:rsid w:val="00A827E4"/>
    <w:rsid w:val="00A836E1"/>
    <w:rsid w:val="00A93EC7"/>
    <w:rsid w:val="00A975DD"/>
    <w:rsid w:val="00AA2C0E"/>
    <w:rsid w:val="00AA6EDB"/>
    <w:rsid w:val="00AD247A"/>
    <w:rsid w:val="00AD6814"/>
    <w:rsid w:val="00AE012C"/>
    <w:rsid w:val="00AF0162"/>
    <w:rsid w:val="00AF02AC"/>
    <w:rsid w:val="00AF26BD"/>
    <w:rsid w:val="00B078C1"/>
    <w:rsid w:val="00B10344"/>
    <w:rsid w:val="00B34151"/>
    <w:rsid w:val="00B5339C"/>
    <w:rsid w:val="00B53923"/>
    <w:rsid w:val="00B539D9"/>
    <w:rsid w:val="00B77E12"/>
    <w:rsid w:val="00B827D3"/>
    <w:rsid w:val="00B84909"/>
    <w:rsid w:val="00BA0E89"/>
    <w:rsid w:val="00BA157B"/>
    <w:rsid w:val="00BA6419"/>
    <w:rsid w:val="00BB716C"/>
    <w:rsid w:val="00BC01E1"/>
    <w:rsid w:val="00BC1293"/>
    <w:rsid w:val="00BC225B"/>
    <w:rsid w:val="00C143B3"/>
    <w:rsid w:val="00C2140C"/>
    <w:rsid w:val="00C323D1"/>
    <w:rsid w:val="00C36762"/>
    <w:rsid w:val="00C469AC"/>
    <w:rsid w:val="00C51904"/>
    <w:rsid w:val="00C60E5E"/>
    <w:rsid w:val="00C62006"/>
    <w:rsid w:val="00C6383C"/>
    <w:rsid w:val="00C75768"/>
    <w:rsid w:val="00C7798A"/>
    <w:rsid w:val="00C81144"/>
    <w:rsid w:val="00C93C7E"/>
    <w:rsid w:val="00C9467C"/>
    <w:rsid w:val="00C9610D"/>
    <w:rsid w:val="00C97AAD"/>
    <w:rsid w:val="00CA04AA"/>
    <w:rsid w:val="00CA2889"/>
    <w:rsid w:val="00CB093D"/>
    <w:rsid w:val="00CB68B9"/>
    <w:rsid w:val="00CC02C4"/>
    <w:rsid w:val="00CC5027"/>
    <w:rsid w:val="00CD6533"/>
    <w:rsid w:val="00CE5DAD"/>
    <w:rsid w:val="00CE6304"/>
    <w:rsid w:val="00CF2706"/>
    <w:rsid w:val="00CF66C9"/>
    <w:rsid w:val="00D051A1"/>
    <w:rsid w:val="00D07376"/>
    <w:rsid w:val="00D220EF"/>
    <w:rsid w:val="00D4386A"/>
    <w:rsid w:val="00D528D6"/>
    <w:rsid w:val="00D61B6D"/>
    <w:rsid w:val="00D70C94"/>
    <w:rsid w:val="00D77E26"/>
    <w:rsid w:val="00D8067D"/>
    <w:rsid w:val="00DA497F"/>
    <w:rsid w:val="00DC7136"/>
    <w:rsid w:val="00DD500C"/>
    <w:rsid w:val="00DE087C"/>
    <w:rsid w:val="00DE22FF"/>
    <w:rsid w:val="00DF0CEC"/>
    <w:rsid w:val="00DF284A"/>
    <w:rsid w:val="00DF67EF"/>
    <w:rsid w:val="00DF77C1"/>
    <w:rsid w:val="00E11870"/>
    <w:rsid w:val="00E1766A"/>
    <w:rsid w:val="00E27913"/>
    <w:rsid w:val="00E316ED"/>
    <w:rsid w:val="00E552BC"/>
    <w:rsid w:val="00E57E27"/>
    <w:rsid w:val="00E643CE"/>
    <w:rsid w:val="00E7496C"/>
    <w:rsid w:val="00E85DC6"/>
    <w:rsid w:val="00EA746E"/>
    <w:rsid w:val="00EB241B"/>
    <w:rsid w:val="00EB33B0"/>
    <w:rsid w:val="00ED113A"/>
    <w:rsid w:val="00ED51D6"/>
    <w:rsid w:val="00EE0EFE"/>
    <w:rsid w:val="00EE31A4"/>
    <w:rsid w:val="00F006AF"/>
    <w:rsid w:val="00F01156"/>
    <w:rsid w:val="00F334F8"/>
    <w:rsid w:val="00F41793"/>
    <w:rsid w:val="00F47FA4"/>
    <w:rsid w:val="00F568B2"/>
    <w:rsid w:val="00F74A8F"/>
    <w:rsid w:val="00F8304D"/>
    <w:rsid w:val="00F907AF"/>
    <w:rsid w:val="00FC4187"/>
    <w:rsid w:val="00FD13C2"/>
    <w:rsid w:val="00FD7BDB"/>
    <w:rsid w:val="00FE2DA4"/>
    <w:rsid w:val="00FF12C4"/>
    <w:rsid w:val="00FF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4D"/>
    <w:pPr>
      <w:widowControl w:val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304D"/>
    <w:pPr>
      <w:keepNext/>
      <w:adjustRightInd w:val="0"/>
      <w:snapToGrid w:val="0"/>
      <w:ind w:left="1531" w:right="1531"/>
      <w:jc w:val="distribute"/>
      <w:outlineLvl w:val="0"/>
    </w:pPr>
    <w:rPr>
      <w:rFonts w:eastAsia="文鼎中楷"/>
      <w:w w:val="90"/>
      <w:sz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53BE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1">
    <w:name w:val="申請項目1."/>
    <w:basedOn w:val="Normal"/>
    <w:uiPriority w:val="99"/>
    <w:rsid w:val="00F8304D"/>
    <w:pPr>
      <w:snapToGrid w:val="0"/>
      <w:spacing w:before="80"/>
      <w:ind w:left="1134"/>
    </w:pPr>
    <w:rPr>
      <w:rFonts w:eastAsia="文鼎中楷"/>
      <w:sz w:val="28"/>
    </w:rPr>
  </w:style>
  <w:style w:type="paragraph" w:customStyle="1" w:styleId="a">
    <w:name w:val="表內文"/>
    <w:basedOn w:val="Normal"/>
    <w:uiPriority w:val="99"/>
    <w:rsid w:val="00F8304D"/>
    <w:pPr>
      <w:adjustRightInd w:val="0"/>
      <w:ind w:left="57" w:right="57"/>
      <w:jc w:val="both"/>
    </w:pPr>
    <w:rPr>
      <w:rFonts w:eastAsia="文鼎中楷"/>
      <w:sz w:val="28"/>
    </w:rPr>
  </w:style>
  <w:style w:type="paragraph" w:customStyle="1" w:styleId="a0">
    <w:name w:val="表內空二文"/>
    <w:basedOn w:val="Normal"/>
    <w:uiPriority w:val="99"/>
    <w:rsid w:val="00F8304D"/>
    <w:pPr>
      <w:ind w:left="600"/>
    </w:pPr>
    <w:rPr>
      <w:rFonts w:eastAsia="文鼎中楷"/>
      <w:sz w:val="28"/>
    </w:rPr>
  </w:style>
  <w:style w:type="paragraph" w:customStyle="1" w:styleId="a1">
    <w:name w:val="小表內文"/>
    <w:basedOn w:val="Normal"/>
    <w:uiPriority w:val="99"/>
    <w:rsid w:val="00F8304D"/>
    <w:pPr>
      <w:tabs>
        <w:tab w:val="left" w:pos="3026"/>
        <w:tab w:val="left" w:pos="4086"/>
        <w:tab w:val="left" w:pos="5446"/>
        <w:tab w:val="left" w:pos="6146"/>
        <w:tab w:val="left" w:pos="6826"/>
        <w:tab w:val="left" w:pos="7446"/>
        <w:tab w:val="left" w:pos="8086"/>
        <w:tab w:val="left" w:pos="8746"/>
      </w:tabs>
      <w:adjustRightInd w:val="0"/>
      <w:ind w:left="57" w:right="57"/>
      <w:jc w:val="both"/>
    </w:pPr>
    <w:rPr>
      <w:rFonts w:eastAsia="文鼎中楷"/>
    </w:rPr>
  </w:style>
  <w:style w:type="paragraph" w:customStyle="1" w:styleId="a2">
    <w:name w:val="表文外開"/>
    <w:basedOn w:val="a1"/>
    <w:uiPriority w:val="99"/>
    <w:rsid w:val="00F8304D"/>
    <w:pPr>
      <w:jc w:val="distribute"/>
    </w:pPr>
  </w:style>
  <w:style w:type="paragraph" w:customStyle="1" w:styleId="a3">
    <w:name w:val="表文中"/>
    <w:basedOn w:val="a1"/>
    <w:uiPriority w:val="99"/>
    <w:rsid w:val="00F8304D"/>
    <w:pPr>
      <w:jc w:val="center"/>
    </w:pPr>
  </w:style>
  <w:style w:type="paragraph" w:customStyle="1" w:styleId="a4">
    <w:name w:val="右表內文"/>
    <w:basedOn w:val="a1"/>
    <w:uiPriority w:val="99"/>
    <w:rsid w:val="00F8304D"/>
    <w:pPr>
      <w:jc w:val="right"/>
    </w:pPr>
  </w:style>
  <w:style w:type="paragraph" w:styleId="Header">
    <w:name w:val="header"/>
    <w:basedOn w:val="Normal"/>
    <w:link w:val="HeaderChar"/>
    <w:uiPriority w:val="99"/>
    <w:rsid w:val="00F830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53BE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830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53BE"/>
    <w:rPr>
      <w:rFonts w:cs="Times New Roman"/>
      <w:sz w:val="20"/>
      <w:szCs w:val="20"/>
    </w:rPr>
  </w:style>
  <w:style w:type="paragraph" w:customStyle="1" w:styleId="a5">
    <w:name w:val="貳表壹"/>
    <w:basedOn w:val="Normal"/>
    <w:uiPriority w:val="99"/>
    <w:rsid w:val="00F8304D"/>
    <w:pPr>
      <w:adjustRightInd w:val="0"/>
      <w:spacing w:before="60" w:after="60" w:line="360" w:lineRule="atLeast"/>
      <w:jc w:val="both"/>
      <w:textAlignment w:val="baseline"/>
    </w:pPr>
    <w:rPr>
      <w:rFonts w:eastAsia="文鼎中楷"/>
      <w:kern w:val="0"/>
    </w:rPr>
  </w:style>
  <w:style w:type="paragraph" w:customStyle="1" w:styleId="10">
    <w:name w:val="10#表內文"/>
    <w:basedOn w:val="a1"/>
    <w:uiPriority w:val="99"/>
    <w:rsid w:val="00F8304D"/>
    <w:rPr>
      <w:sz w:val="20"/>
    </w:rPr>
  </w:style>
  <w:style w:type="paragraph" w:styleId="PlainText">
    <w:name w:val="Plain Text"/>
    <w:basedOn w:val="Normal"/>
    <w:link w:val="PlainTextChar"/>
    <w:uiPriority w:val="99"/>
    <w:rsid w:val="00F8304D"/>
    <w:rPr>
      <w:rFonts w:ascii="細明體" w:eastAsia="細明體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753BE"/>
    <w:rPr>
      <w:rFonts w:ascii="細明體" w:eastAsia="細明體" w:hAnsi="Courier New" w:cs="Courier New"/>
      <w:sz w:val="24"/>
      <w:szCs w:val="24"/>
    </w:rPr>
  </w:style>
  <w:style w:type="paragraph" w:customStyle="1" w:styleId="a6">
    <w:name w:val="新內文"/>
    <w:basedOn w:val="a1"/>
    <w:uiPriority w:val="99"/>
    <w:rsid w:val="00F8304D"/>
    <w:pPr>
      <w:snapToGrid w:val="0"/>
      <w:spacing w:after="60" w:line="360" w:lineRule="atLeast"/>
    </w:pPr>
  </w:style>
  <w:style w:type="paragraph" w:customStyle="1" w:styleId="a7">
    <w:name w:val="小格文"/>
    <w:basedOn w:val="a1"/>
    <w:uiPriority w:val="99"/>
    <w:rsid w:val="00F8304D"/>
    <w:pPr>
      <w:tabs>
        <w:tab w:val="clear" w:pos="3026"/>
        <w:tab w:val="clear" w:pos="4086"/>
        <w:tab w:val="clear" w:pos="5446"/>
        <w:tab w:val="clear" w:pos="6146"/>
        <w:tab w:val="clear" w:pos="6826"/>
        <w:tab w:val="clear" w:pos="7446"/>
        <w:tab w:val="clear" w:pos="8086"/>
        <w:tab w:val="clear" w:pos="8746"/>
      </w:tabs>
      <w:snapToGrid w:val="0"/>
      <w:ind w:left="0" w:right="0"/>
      <w:jc w:val="center"/>
    </w:pPr>
    <w:rPr>
      <w:sz w:val="20"/>
    </w:rPr>
  </w:style>
  <w:style w:type="paragraph" w:customStyle="1" w:styleId="11">
    <w:name w:val="方1."/>
    <w:basedOn w:val="a6"/>
    <w:uiPriority w:val="99"/>
    <w:rsid w:val="00F8304D"/>
    <w:pPr>
      <w:ind w:left="471" w:hanging="414"/>
    </w:pPr>
  </w:style>
  <w:style w:type="paragraph" w:customStyle="1" w:styleId="101">
    <w:name w:val="方10.1"/>
    <w:basedOn w:val="a6"/>
    <w:uiPriority w:val="99"/>
    <w:rsid w:val="00F8304D"/>
    <w:pPr>
      <w:ind w:left="580"/>
    </w:pPr>
  </w:style>
  <w:style w:type="paragraph" w:customStyle="1" w:styleId="12">
    <w:name w:val="※方1."/>
    <w:basedOn w:val="a6"/>
    <w:uiPriority w:val="99"/>
    <w:rsid w:val="00F8304D"/>
    <w:pPr>
      <w:ind w:left="709" w:hanging="652"/>
    </w:pPr>
  </w:style>
  <w:style w:type="paragraph" w:customStyle="1" w:styleId="100">
    <w:name w:val="※方10."/>
    <w:basedOn w:val="12"/>
    <w:uiPriority w:val="99"/>
    <w:rsid w:val="00F8304D"/>
    <w:pPr>
      <w:ind w:left="820" w:hanging="763"/>
    </w:pPr>
  </w:style>
  <w:style w:type="paragraph" w:customStyle="1" w:styleId="a8">
    <w:name w:val="新內文註"/>
    <w:basedOn w:val="a6"/>
    <w:uiPriority w:val="99"/>
    <w:rsid w:val="00F8304D"/>
    <w:pPr>
      <w:ind w:left="760" w:hanging="480"/>
    </w:pPr>
  </w:style>
  <w:style w:type="paragraph" w:customStyle="1" w:styleId="110">
    <w:name w:val="方1.1"/>
    <w:basedOn w:val="Normal"/>
    <w:uiPriority w:val="99"/>
    <w:rsid w:val="00F8304D"/>
    <w:pPr>
      <w:tabs>
        <w:tab w:val="left" w:pos="3026"/>
        <w:tab w:val="left" w:pos="4086"/>
        <w:tab w:val="left" w:pos="5446"/>
        <w:tab w:val="left" w:pos="6146"/>
        <w:tab w:val="left" w:pos="6826"/>
        <w:tab w:val="left" w:pos="7446"/>
        <w:tab w:val="left" w:pos="8086"/>
        <w:tab w:val="left" w:pos="8746"/>
      </w:tabs>
      <w:adjustRightInd w:val="0"/>
      <w:snapToGrid w:val="0"/>
      <w:spacing w:after="60" w:line="360" w:lineRule="atLeast"/>
      <w:ind w:left="476" w:right="57"/>
      <w:jc w:val="both"/>
    </w:pPr>
    <w:rPr>
      <w:rFonts w:eastAsia="文鼎中楷"/>
    </w:rPr>
  </w:style>
  <w:style w:type="paragraph" w:customStyle="1" w:styleId="a9">
    <w:name w:val="新內文一"/>
    <w:basedOn w:val="a6"/>
    <w:uiPriority w:val="99"/>
    <w:rsid w:val="00F8304D"/>
    <w:pPr>
      <w:ind w:left="511" w:hanging="454"/>
    </w:pPr>
  </w:style>
  <w:style w:type="paragraph" w:customStyle="1" w:styleId="111">
    <w:name w:val="方1.(1)方"/>
    <w:basedOn w:val="110"/>
    <w:uiPriority w:val="99"/>
    <w:rsid w:val="00F8304D"/>
    <w:pPr>
      <w:ind w:left="703" w:hanging="227"/>
    </w:pPr>
  </w:style>
  <w:style w:type="paragraph" w:customStyle="1" w:styleId="13">
    <w:name w:val="新內文1."/>
    <w:basedOn w:val="a6"/>
    <w:uiPriority w:val="99"/>
    <w:rsid w:val="00F8304D"/>
    <w:pPr>
      <w:ind w:left="240" w:hanging="183"/>
    </w:pPr>
  </w:style>
  <w:style w:type="paragraph" w:customStyle="1" w:styleId="1110">
    <w:name w:val="※方1.1.1"/>
    <w:basedOn w:val="101"/>
    <w:uiPriority w:val="99"/>
    <w:rsid w:val="00F8304D"/>
    <w:pPr>
      <w:ind w:left="700"/>
    </w:pPr>
  </w:style>
  <w:style w:type="paragraph" w:customStyle="1" w:styleId="aa">
    <w:name w:val="字元 字元 字元 字元"/>
    <w:basedOn w:val="Normal"/>
    <w:uiPriority w:val="99"/>
    <w:rsid w:val="009814EE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styleId="Hyperlink">
    <w:name w:val="Hyperlink"/>
    <w:basedOn w:val="DefaultParagraphFont"/>
    <w:uiPriority w:val="99"/>
    <w:rsid w:val="00576D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76DAA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56F16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53BE"/>
    <w:rPr>
      <w:rFonts w:ascii="Cambria" w:eastAsia="新細明體" w:hAnsi="Cambria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1070</TotalTime>
  <Pages>2</Pages>
  <Words>326</Words>
  <Characters>1863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雇主聘僱外籍勞工申請表</dc:title>
  <dc:subject/>
  <dc:creator>user-1</dc:creator>
  <cp:keywords/>
  <dc:description/>
  <cp:lastModifiedBy>Administrator</cp:lastModifiedBy>
  <cp:revision>33</cp:revision>
  <cp:lastPrinted>2014-03-12T01:01:00Z</cp:lastPrinted>
  <dcterms:created xsi:type="dcterms:W3CDTF">2014-11-16T06:42:00Z</dcterms:created>
  <dcterms:modified xsi:type="dcterms:W3CDTF">2014-11-19T07:19:00Z</dcterms:modified>
</cp:coreProperties>
</file>