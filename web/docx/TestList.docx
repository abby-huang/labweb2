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64" w:rsidRPr="003F7A0B" w:rsidRDefault="00957164" w:rsidP="00D83412">
      <w:pPr>
        <w:pStyle w:val="Heading1"/>
      </w:pPr>
      <w:r>
        <w:t>Table without FieldsMetadata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45"/>
        <w:gridCol w:w="2991"/>
        <w:gridCol w:w="2952"/>
      </w:tblGrid>
      <w:tr w:rsidR="00957164" w:rsidRPr="00B40791" w:rsidTr="00B40791">
        <w:tc>
          <w:tcPr>
            <w:tcW w:w="3070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jc w:val="center"/>
              <w:rPr>
                <w:color w:val="FFFFFF"/>
              </w:rPr>
            </w:pPr>
            <w:r w:rsidRPr="00B40791">
              <w:rPr>
                <w:color w:val="FFFFFF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Mail</w:t>
            </w:r>
          </w:p>
        </w:tc>
      </w:tr>
      <w:tr w:rsidR="00957164" w:rsidRPr="00B40791" w:rsidTr="00B40791">
        <w:tc>
          <w:tcPr>
            <w:tcW w:w="3070" w:type="dxa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&quot;@before-row#foreach($d in $developers)&quot;  \* MERGEFORMAT ">
              <w:r w:rsidRPr="00B40791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Pr="00B40791">
                <w:rPr>
                  <w:noProof/>
                </w:rPr>
                <w:t>«$d.Name»</w:t>
              </w:r>
            </w:fldSimple>
            <w:fldSimple w:instr=" MERGEFIELD  @after-row#end  \* MERGEFORMAT ">
              <w:r w:rsidRPr="00B40791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957164" w:rsidRPr="00B40791" w:rsidRDefault="00957164" w:rsidP="00B40791">
            <w:pPr>
              <w:spacing w:after="0" w:line="240" w:lineRule="auto"/>
              <w:rPr>
                <w:color w:val="FF0000"/>
              </w:rPr>
            </w:pPr>
            <w:fldSimple w:instr=" MERGEFIELD  $d.LastName  \* MERGEFORMAT ">
              <w:r w:rsidRPr="00B40791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957164" w:rsidRPr="00B40791" w:rsidRDefault="00957164" w:rsidP="00B40791">
            <w:pPr>
              <w:spacing w:after="0" w:line="240" w:lineRule="auto"/>
              <w:rPr>
                <w:color w:val="FF0000"/>
              </w:rPr>
            </w:pPr>
            <w:hyperlink r:id="rId4" w:history="1">
              <w:r w:rsidRPr="00B40791">
                <w:rPr>
                  <w:rStyle w:val="Hyperlink"/>
                </w:rPr>
                <w:t>$d.Mail</w:t>
              </w:r>
            </w:hyperlink>
          </w:p>
        </w:tc>
      </w:tr>
    </w:tbl>
    <w:p w:rsidR="00957164" w:rsidRDefault="00957164" w:rsidP="003F7A0B">
      <w:pPr>
        <w:pStyle w:val="Heading1"/>
      </w:pPr>
      <w:r>
        <w:t>Table Inside Loop for</w:t>
      </w:r>
    </w:p>
    <w:p w:rsidR="00957164" w:rsidRDefault="00957164" w:rsidP="009F5257">
      <w:pPr>
        <w:rPr>
          <w:lang w:eastAsia="zh-TW"/>
        </w:rPr>
      </w:pPr>
      <w:fldSimple w:instr=" MERGEFIELD  &quot;#set ($cnt=0)&quot;  \* MERGEFORMAT ">
        <w:r>
          <w:rPr>
            <w:noProof/>
          </w:rPr>
          <w:t>«#set ($cnt=0)»</w:t>
        </w:r>
      </w:fldSimple>
      <w:fldSimple w:instr=" MERGEFIELD  &quot;#foreach($d in $developers)&quot;  \* MERGEFORMAT ">
        <w:r>
          <w:rPr>
            <w:noProof/>
          </w:rPr>
          <w:t>«#foreach($d in $developers)»</w:t>
        </w:r>
      </w:fldSimple>
      <w:fldSimple w:instr=" MERGEFIELD  &quot;#set ($cnt=$cnt+1)&quot;  \* MERGEFORMAT ">
        <w:r>
          <w:rPr>
            <w:noProof/>
          </w:rPr>
          <w:t>«#set ($cnt=$cnt+1)»</w:t>
        </w:r>
      </w:fldSimple>
      <w:r>
        <w:rPr>
          <w:lang w:eastAsia="zh-TW"/>
        </w:rPr>
        <w:fldChar w:fldCharType="begin"/>
      </w:r>
      <w:r>
        <w:rPr>
          <w:lang w:eastAsia="zh-TW"/>
        </w:rPr>
        <w:instrText xml:space="preserve"> IF{PAGE} &gt;= 0 "{PAGE}" "1111" \* MERGEFORMAT 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IF{PAGE} &gt;= 0 "{PAGE}" 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IF{PAGE}&gt;1 "xxx" </w:instrText>
      </w:r>
      <w:r>
        <w:rPr>
          <w:lang w:eastAsia="zh-TW"/>
        </w:rPr>
        <w:fldChar w:fldCharType="end"/>
      </w:r>
      <w:fldSimple w:instr=" MERGEFIELD  &quot;#if ($cnt &gt; 1)&quot;  \* MERGEFORMAT ">
        <w:r>
          <w:rPr>
            <w:noProof/>
          </w:rPr>
          <w:t>«#if ($cnt &gt; 1)»</w:t>
        </w:r>
      </w:fldSimple>
      <w:fldSimple w:instr=" MERGEFIELD  #end  \* MERGEFORMAT ">
        <w:r>
          <w:rPr>
            <w:noProof/>
          </w:rPr>
          <w:t>«#end»</w:t>
        </w:r>
      </w:fldSimple>
    </w:p>
    <w:p w:rsidR="00957164" w:rsidRDefault="00957164" w:rsidP="00E56760">
      <w:pPr>
        <w:pStyle w:val="Heading2"/>
      </w:pPr>
      <w:r>
        <w:t>Identity</w:t>
      </w:r>
    </w:p>
    <w:p w:rsidR="00957164" w:rsidRDefault="00957164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Pr="00FF041E">
          <w:rPr>
            <w:noProof/>
            <w:color w:val="FF0000"/>
          </w:rPr>
          <w:t>«$d.Name»</w:t>
        </w:r>
      </w:fldSimple>
    </w:p>
    <w:p w:rsidR="00957164" w:rsidRDefault="00957164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Pr="00FF041E">
          <w:rPr>
            <w:noProof/>
            <w:color w:val="FF0000"/>
          </w:rPr>
          <w:t>«$d.LastName»</w:t>
        </w:r>
      </w:fldSimple>
    </w:p>
    <w:p w:rsidR="00957164" w:rsidRDefault="00957164" w:rsidP="00034FB3">
      <w:r>
        <w:rPr>
          <w:b/>
        </w:rPr>
        <w:t>Email</w:t>
      </w:r>
      <w:r>
        <w:t xml:space="preserve"> : </w:t>
      </w:r>
      <w:hyperlink r:id="rId5" w:history="1">
        <w:r>
          <w:rPr>
            <w:rStyle w:val="Hyperlink"/>
          </w:rPr>
          <w:t>$d.Mail</w:t>
        </w:r>
      </w:hyperlink>
    </w:p>
    <w:p w:rsidR="00957164" w:rsidRPr="003A580D" w:rsidRDefault="00957164" w:rsidP="00E56760">
      <w:pPr>
        <w:pStyle w:val="Heading2"/>
      </w:pPr>
      <w:r>
        <w:t>Roles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</w:tblGrid>
      <w:tr w:rsidR="00957164" w:rsidRPr="00B40791" w:rsidTr="00B40791">
        <w:tc>
          <w:tcPr>
            <w:tcW w:w="3070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Roles</w:t>
            </w:r>
          </w:p>
        </w:tc>
      </w:tr>
      <w:tr w:rsidR="00957164" w:rsidRPr="00B40791" w:rsidTr="00B40791">
        <w:tc>
          <w:tcPr>
            <w:tcW w:w="3070" w:type="dxa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&quot;@before-row#foreach($r in $d.Roles)&quot;  \* MERGEFORMAT ">
              <w:r w:rsidRPr="00B40791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Pr="00B40791">
                <w:rPr>
                  <w:noProof/>
                </w:rPr>
                <w:t>«$r.Name»</w:t>
              </w:r>
            </w:fldSimple>
            <w:fldSimple w:instr=" MERGEFIELD  @after-row#end  \* MERGEFORMAT ">
              <w:r w:rsidRPr="00B40791">
                <w:rPr>
                  <w:noProof/>
                </w:rPr>
                <w:t>«@after-row#end»</w:t>
              </w:r>
            </w:fldSimple>
          </w:p>
        </w:tc>
      </w:tr>
    </w:tbl>
    <w:p w:rsidR="00957164" w:rsidRDefault="00957164" w:rsidP="00034FB3">
      <w:fldSimple w:instr=" MERGEFIELD  #end  \* MERGEFORMAT ">
        <w:r>
          <w:rPr>
            <w:noProof/>
          </w:rPr>
          <w:t>«#end»</w:t>
        </w:r>
      </w:fldSimple>
    </w:p>
    <w:p w:rsidR="00957164" w:rsidRDefault="00957164" w:rsidP="00D83412">
      <w:pPr>
        <w:pStyle w:val="Heading1"/>
      </w:pPr>
      <w:r>
        <w:t>Table odd/even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957164" w:rsidRPr="00B40791" w:rsidTr="00B40791">
        <w:tc>
          <w:tcPr>
            <w:tcW w:w="3070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jc w:val="center"/>
              <w:rPr>
                <w:color w:val="FFFFFF"/>
              </w:rPr>
            </w:pPr>
            <w:r w:rsidRPr="00B40791">
              <w:rPr>
                <w:color w:val="FFFFFF"/>
              </w:rPr>
              <w:t>Last name</w:t>
            </w:r>
          </w:p>
        </w:tc>
        <w:tc>
          <w:tcPr>
            <w:tcW w:w="3071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Mail</w:t>
            </w:r>
          </w:p>
        </w:tc>
      </w:tr>
      <w:tr w:rsidR="00957164" w:rsidRPr="00B40791" w:rsidTr="00B40791">
        <w:tc>
          <w:tcPr>
            <w:tcW w:w="3070" w:type="dxa"/>
            <w:shd w:val="clear" w:color="auto" w:fill="DBE5F1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&quot;@before-row#foreach($d in $developers) #if( 0 == $velocityCount%2)&quot; ">
              <w:r w:rsidRPr="00B40791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Pr="00B40791">
                <w:rPr>
                  <w:noProof/>
                </w:rPr>
                <w:t>«$d.Name»</w:t>
              </w:r>
            </w:fldSimple>
            <w:fldSimple w:instr=" MERGEFIELD  @after-row#else  \* MERGEFORMAT ">
              <w:r w:rsidRPr="00B40791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/>
          </w:tcPr>
          <w:p w:rsidR="00957164" w:rsidRPr="00B40791" w:rsidRDefault="00957164" w:rsidP="00B40791">
            <w:pPr>
              <w:spacing w:after="0" w:line="240" w:lineRule="auto"/>
              <w:rPr>
                <w:color w:val="FF0000"/>
              </w:rPr>
            </w:pPr>
            <w:fldSimple w:instr=" MERGEFIELD  $d.LastName  \* MERGEFORMAT ">
              <w:r w:rsidRPr="00B40791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/>
          </w:tcPr>
          <w:p w:rsidR="00957164" w:rsidRPr="00B40791" w:rsidRDefault="00957164" w:rsidP="00B40791">
            <w:pPr>
              <w:spacing w:after="0" w:line="240" w:lineRule="auto"/>
              <w:rPr>
                <w:color w:val="FF0000"/>
              </w:rPr>
            </w:pPr>
            <w:hyperlink r:id="rId6" w:history="1">
              <w:r w:rsidRPr="00B40791">
                <w:rPr>
                  <w:rStyle w:val="Hyperlink"/>
                </w:rPr>
                <w:t>$d.Mail</w:t>
              </w:r>
            </w:hyperlink>
          </w:p>
        </w:tc>
      </w:tr>
      <w:tr w:rsidR="00957164" w:rsidRPr="00B40791" w:rsidTr="00B40791">
        <w:tc>
          <w:tcPr>
            <w:tcW w:w="3070" w:type="dxa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$d.Name  \* MERGEFORMAT ">
              <w:r w:rsidRPr="00B40791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Pr="00B40791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$d.LastName  \* MERGEFORMAT ">
              <w:r w:rsidRPr="00B40791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957164" w:rsidRPr="00B40791" w:rsidRDefault="00957164" w:rsidP="00B40791">
            <w:pPr>
              <w:spacing w:after="0" w:line="240" w:lineRule="auto"/>
            </w:pPr>
            <w:hyperlink r:id="rId7" w:history="1">
              <w:r w:rsidRPr="00B40791">
                <w:rPr>
                  <w:rStyle w:val="Hyperlink"/>
                </w:rPr>
                <w:t>$d.Mail</w:t>
              </w:r>
            </w:hyperlink>
          </w:p>
        </w:tc>
      </w:tr>
    </w:tbl>
    <w:p w:rsidR="00957164" w:rsidRDefault="00957164" w:rsidP="0012165E">
      <w:pPr>
        <w:pStyle w:val="Heading1"/>
      </w:pPr>
      <w:r>
        <w:t>Table Loop for row and cell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45"/>
        <w:gridCol w:w="2971"/>
      </w:tblGrid>
      <w:tr w:rsidR="00957164" w:rsidRPr="00B40791" w:rsidTr="00B40791">
        <w:trPr>
          <w:gridAfter w:val="1"/>
          <w:wAfter w:w="2971" w:type="dxa"/>
        </w:trPr>
        <w:tc>
          <w:tcPr>
            <w:tcW w:w="3345" w:type="dxa"/>
            <w:shd w:val="pct50" w:color="auto" w:fill="auto"/>
          </w:tcPr>
          <w:p w:rsidR="00957164" w:rsidRPr="00B40791" w:rsidRDefault="00957164" w:rsidP="00B40791">
            <w:pPr>
              <w:spacing w:after="0" w:line="240" w:lineRule="auto"/>
              <w:rPr>
                <w:color w:val="FFFFFF"/>
              </w:rPr>
            </w:pPr>
            <w:r w:rsidRPr="00B40791">
              <w:rPr>
                <w:color w:val="FFFFFF"/>
              </w:rPr>
              <w:t>Developer Name</w:t>
            </w:r>
          </w:p>
        </w:tc>
      </w:tr>
      <w:tr w:rsidR="00957164" w:rsidRPr="00B40791" w:rsidTr="00B40791">
        <w:tc>
          <w:tcPr>
            <w:tcW w:w="3345" w:type="dxa"/>
          </w:tcPr>
          <w:p w:rsidR="00957164" w:rsidRPr="00B40791" w:rsidRDefault="00957164" w:rsidP="00B40791">
            <w:pPr>
              <w:spacing w:after="0" w:line="240" w:lineRule="auto"/>
              <w:rPr>
                <w:b/>
              </w:rPr>
            </w:pPr>
            <w:fldSimple w:instr=" MERGEFIELD  &quot;@before-row#foreach($d in $developers)&quot;  \* MERGEFORMAT ">
              <w:r w:rsidRPr="00B40791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Pr="00B40791">
                <w:rPr>
                  <w:b/>
                  <w:noProof/>
                </w:rPr>
                <w:t>«$d.Name»</w:t>
              </w:r>
            </w:fldSimple>
          </w:p>
          <w:p w:rsidR="00957164" w:rsidRPr="00B40791" w:rsidRDefault="00957164" w:rsidP="00B40791">
            <w:pPr>
              <w:spacing w:after="0" w:line="240" w:lineRule="auto"/>
            </w:pPr>
            <w:fldSimple w:instr=" MERGEFIELD  @after-row#end  \* MERGEFORMAT ">
              <w:r w:rsidRPr="00B40791">
                <w:rPr>
                  <w:noProof/>
                </w:rPr>
                <w:t>«@after-row#end»</w:t>
              </w:r>
            </w:fldSimple>
          </w:p>
        </w:tc>
        <w:tc>
          <w:tcPr>
            <w:tcW w:w="2971" w:type="dxa"/>
          </w:tcPr>
          <w:p w:rsidR="00957164" w:rsidRPr="00B40791" w:rsidRDefault="00957164" w:rsidP="00B40791">
            <w:pPr>
              <w:spacing w:after="0" w:line="240" w:lineRule="auto"/>
            </w:pPr>
            <w:fldSimple w:instr=" MERGEFIELD  &quot;@before-cell#foreach($r in $d.Roles)&quot;  \* MERGEFORMAT ">
              <w:r w:rsidRPr="00B40791">
                <w:rPr>
                  <w:noProof/>
                </w:rPr>
                <w:t>«@before-cell#foreach($r in $d.Roles)»</w:t>
              </w:r>
            </w:fldSimple>
            <w:fldSimple w:instr=" MERGEFIELD  $r.Name  \* MERGEFORMAT ">
              <w:r w:rsidRPr="00B40791">
                <w:rPr>
                  <w:noProof/>
                </w:rPr>
                <w:t>«$r.Name»</w:t>
              </w:r>
            </w:fldSimple>
            <w:fldSimple w:instr=" MERGEFIELD  @after-cell#end  \* MERGEFORMAT ">
              <w:r w:rsidRPr="00B40791">
                <w:rPr>
                  <w:noProof/>
                </w:rPr>
                <w:t>«@after-cell#end»</w:t>
              </w:r>
            </w:fldSimple>
          </w:p>
        </w:tc>
      </w:tr>
    </w:tbl>
    <w:p w:rsidR="00957164" w:rsidRPr="008F18B9" w:rsidRDefault="00957164" w:rsidP="0012165E"/>
    <w:sectPr w:rsidR="00957164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0F792A"/>
    <w:rsid w:val="00105C74"/>
    <w:rsid w:val="0012165E"/>
    <w:rsid w:val="001331D1"/>
    <w:rsid w:val="001405E9"/>
    <w:rsid w:val="0019477C"/>
    <w:rsid w:val="001B5223"/>
    <w:rsid w:val="001C7092"/>
    <w:rsid w:val="00206C28"/>
    <w:rsid w:val="00213C9C"/>
    <w:rsid w:val="0021692D"/>
    <w:rsid w:val="00240CC4"/>
    <w:rsid w:val="00272D0C"/>
    <w:rsid w:val="00274816"/>
    <w:rsid w:val="0028613A"/>
    <w:rsid w:val="002943BB"/>
    <w:rsid w:val="002D0B69"/>
    <w:rsid w:val="002D2C57"/>
    <w:rsid w:val="002D33D6"/>
    <w:rsid w:val="002D3496"/>
    <w:rsid w:val="00330C19"/>
    <w:rsid w:val="003778DC"/>
    <w:rsid w:val="003A580D"/>
    <w:rsid w:val="003E2B9F"/>
    <w:rsid w:val="003F1A37"/>
    <w:rsid w:val="003F6089"/>
    <w:rsid w:val="003F7A0B"/>
    <w:rsid w:val="004102B6"/>
    <w:rsid w:val="004254DE"/>
    <w:rsid w:val="004A2BE1"/>
    <w:rsid w:val="004B7A71"/>
    <w:rsid w:val="004E315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57164"/>
    <w:rsid w:val="00971880"/>
    <w:rsid w:val="00983166"/>
    <w:rsid w:val="0099717F"/>
    <w:rsid w:val="009E3557"/>
    <w:rsid w:val="009F5257"/>
    <w:rsid w:val="00A045EB"/>
    <w:rsid w:val="00A566A8"/>
    <w:rsid w:val="00A81E0D"/>
    <w:rsid w:val="00A90F44"/>
    <w:rsid w:val="00AC51EB"/>
    <w:rsid w:val="00AD6D09"/>
    <w:rsid w:val="00AF4885"/>
    <w:rsid w:val="00B06CA1"/>
    <w:rsid w:val="00B317C0"/>
    <w:rsid w:val="00B40791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1288A"/>
    <w:rsid w:val="00F1603B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  <w:pPr>
      <w:spacing w:after="200" w:line="276" w:lineRule="auto"/>
    </w:pPr>
    <w:rPr>
      <w:kern w:val="0"/>
      <w:sz w:val="22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7A0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676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7A0B"/>
    <w:rPr>
      <w:rFonts w:ascii="Cambria" w:eastAsia="新細明體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56760"/>
    <w:rPr>
      <w:rFonts w:ascii="Cambria" w:eastAsia="新細明體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5D6D7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2ED3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99"/>
    <w:qFormat/>
    <w:rsid w:val="003F7A0B"/>
    <w:rPr>
      <w:rFonts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$d.Ma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d.Mail" TargetMode="External"/><Relationship Id="rId5" Type="http://schemas.openxmlformats.org/officeDocument/2006/relationships/hyperlink" Target="mailto:$d.Mail" TargetMode="External"/><Relationship Id="rId4" Type="http://schemas.openxmlformats.org/officeDocument/2006/relationships/hyperlink" Target="mailto:$d.Mai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1</Pages>
  <Words>355</Words>
  <Characters>2024</Characters>
  <Application>Microsoft Office Outlook</Application>
  <DocSecurity>0</DocSecurity>
  <Lines>0</Lines>
  <Paragraphs>0</Paragraphs>
  <ScaleCrop>false</ScaleCrop>
  <Company>Wyniwyg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abby</cp:lastModifiedBy>
  <cp:revision>99</cp:revision>
  <dcterms:created xsi:type="dcterms:W3CDTF">2011-04-29T09:54:00Z</dcterms:created>
  <dcterms:modified xsi:type="dcterms:W3CDTF">2014-10-06T06:17:00Z</dcterms:modified>
</cp:coreProperties>
</file>